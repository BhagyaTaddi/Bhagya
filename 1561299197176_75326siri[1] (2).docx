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1A8248C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B40C83" w14:textId="77777777" w:rsidR="00692703" w:rsidRPr="00223D42" w:rsidRDefault="001E50EE" w:rsidP="00913946">
            <w:pPr>
              <w:pStyle w:val="Title"/>
              <w:rPr>
                <w:rFonts w:asciiTheme="minorHAnsi" w:hAnsiTheme="minorHAnsi" w:cstheme="minorHAnsi"/>
                <w:sz w:val="48"/>
              </w:rPr>
            </w:pPr>
            <w:r>
              <w:rPr>
                <w:rStyle w:val="IntenseEmphasis"/>
                <w:rFonts w:asciiTheme="minorHAnsi" w:hAnsiTheme="minorHAnsi" w:cstheme="minorHAnsi"/>
                <w:sz w:val="48"/>
              </w:rPr>
              <w:t>PYLA MADHU</w:t>
            </w:r>
          </w:p>
          <w:p w14:paraId="5F50E8E3" w14:textId="77777777" w:rsidR="00692703" w:rsidRPr="00793C92" w:rsidRDefault="00B21144" w:rsidP="00913946">
            <w:pPr>
              <w:pStyle w:val="ContactInfo"/>
              <w:contextualSpacing w:val="0"/>
              <w:rPr>
                <w:rFonts w:cstheme="minorHAnsi"/>
                <w:color w:val="1D824C" w:themeColor="accent1"/>
                <w:sz w:val="24"/>
                <w:szCs w:val="24"/>
                <w:lang w:val="en-IN"/>
              </w:rPr>
            </w:pPr>
            <w:sdt>
              <w:sdtPr>
                <w:rPr>
                  <w:rFonts w:cstheme="minorHAnsi"/>
                  <w:b/>
                  <w:iCs/>
                  <w:color w:val="262626" w:themeColor="text1" w:themeTint="D9"/>
                </w:rPr>
                <w:alias w:val="Enter phone:"/>
                <w:tag w:val="Enter phone:"/>
                <w:id w:val="-1993482697"/>
                <w:placeholder>
                  <w:docPart w:val="AB0DD99B7BEC49928F9B181A96CF69F1"/>
                </w:placeholder>
                <w:temporary/>
                <w:showingPlcHdr/>
              </w:sdtPr>
              <w:sdtEndPr/>
              <w:sdtContent>
                <w:r w:rsidR="00C57FC6" w:rsidRPr="00223D42">
                  <w:rPr>
                    <w:rFonts w:cstheme="minorHAnsi"/>
                  </w:rPr>
                  <w:t>Phone</w:t>
                </w:r>
              </w:sdtContent>
            </w:sdt>
            <w:r w:rsidR="00A078EA" w:rsidRPr="00223D42">
              <w:rPr>
                <w:rFonts w:cstheme="minorHAnsi"/>
              </w:rPr>
              <w:t xml:space="preserve"> : </w:t>
            </w:r>
            <w:r w:rsidR="00A078EA" w:rsidRPr="00793C92">
              <w:rPr>
                <w:rFonts w:cstheme="minorHAnsi"/>
                <w:b/>
                <w:sz w:val="24"/>
                <w:szCs w:val="24"/>
                <w:lang w:val="en-IN"/>
              </w:rPr>
              <w:t>91-</w:t>
            </w:r>
            <w:r w:rsidR="001E50EE">
              <w:rPr>
                <w:rFonts w:cstheme="minorHAnsi"/>
                <w:b/>
                <w:sz w:val="24"/>
                <w:szCs w:val="24"/>
                <w:lang w:val="en-IN"/>
              </w:rPr>
              <w:t>6300832726</w:t>
            </w:r>
          </w:p>
          <w:p w14:paraId="3E032A80" w14:textId="77777777" w:rsidR="00692703" w:rsidRPr="00223D42" w:rsidRDefault="00A078EA" w:rsidP="001E50EE">
            <w:pPr>
              <w:pStyle w:val="ContactInfoEmphasis"/>
              <w:contextualSpacing w:val="0"/>
              <w:rPr>
                <w:rFonts w:cstheme="minorHAnsi"/>
              </w:rPr>
            </w:pPr>
            <w:r w:rsidRPr="00223D42">
              <w:rPr>
                <w:rFonts w:cstheme="minorHAnsi"/>
                <w:b w:val="0"/>
                <w:sz w:val="24"/>
                <w:szCs w:val="24"/>
                <w:lang w:val="en-IN"/>
              </w:rPr>
              <w:t xml:space="preserve">Mail ID: </w:t>
            </w:r>
            <w:r w:rsidR="001E50EE">
              <w:rPr>
                <w:rFonts w:cstheme="minorHAnsi"/>
                <w:sz w:val="24"/>
                <w:szCs w:val="24"/>
                <w:lang w:val="en-IN"/>
              </w:rPr>
              <w:t>madhupyla2020</w:t>
            </w:r>
            <w:r w:rsidRPr="00793C92">
              <w:rPr>
                <w:rFonts w:cstheme="minorHAnsi"/>
                <w:sz w:val="24"/>
                <w:szCs w:val="24"/>
                <w:lang w:val="en-IN"/>
              </w:rPr>
              <w:t>@gmail.com</w:t>
            </w:r>
          </w:p>
        </w:tc>
      </w:tr>
      <w:tr w:rsidR="009571D8" w:rsidRPr="00CF1A49" w14:paraId="7525767A" w14:textId="77777777" w:rsidTr="00692703">
        <w:tc>
          <w:tcPr>
            <w:tcW w:w="9360" w:type="dxa"/>
            <w:tcMar>
              <w:top w:w="432" w:type="dxa"/>
            </w:tcMar>
          </w:tcPr>
          <w:p w14:paraId="132E5FFF" w14:textId="77777777" w:rsidR="001755A8" w:rsidRPr="00223D42" w:rsidRDefault="00B7557C" w:rsidP="00793C92">
            <w:pPr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eastAsia="Times New Roman" w:cstheme="minorHAnsi"/>
                <w:color w:val="auto"/>
                <w:sz w:val="24"/>
              </w:rPr>
              <w:t>With my abilities and skills, I want to give my best performance to the organization in order to achieve the organizational goals as well as in improving my career</w:t>
            </w:r>
            <w:r w:rsidR="00CE1324">
              <w:rPr>
                <w:rFonts w:eastAsia="Times New Roman" w:cstheme="minorHAnsi"/>
                <w:color w:val="auto"/>
                <w:sz w:val="24"/>
              </w:rPr>
              <w:t>.</w:t>
            </w:r>
          </w:p>
        </w:tc>
      </w:tr>
    </w:tbl>
    <w:p w14:paraId="393F130B" w14:textId="77777777" w:rsidR="00DA59AA" w:rsidRPr="00CF1A49" w:rsidRDefault="00B21144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EB8F4F47D6FD49CA9A8D9AEDB9FCD76D"/>
          </w:placeholder>
          <w:temporary/>
          <w:showingPlcHdr/>
        </w:sdtPr>
        <w:sdtEndPr/>
        <w:sdtContent>
          <w:r w:rsidR="00DA59AA" w:rsidRPr="00CF1A49">
            <w:t>Education</w:t>
          </w:r>
        </w:sdtContent>
      </w:sdt>
      <w:r w:rsidR="00160981">
        <w:t>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1D0BF1" w:rsidRPr="00CF1A49" w14:paraId="70F5EAC0" w14:textId="77777777" w:rsidTr="00D66A52">
        <w:tc>
          <w:tcPr>
            <w:tcW w:w="9355" w:type="dxa"/>
          </w:tcPr>
          <w:p w14:paraId="43CA560D" w14:textId="77777777" w:rsidR="00A078EA" w:rsidRDefault="00A078EA" w:rsidP="00A078EA">
            <w:pPr>
              <w:pStyle w:val="Heading3"/>
              <w:contextualSpacing w:val="0"/>
              <w:outlineLvl w:val="2"/>
            </w:pPr>
            <w:r>
              <w:t>052019</w:t>
            </w:r>
          </w:p>
          <w:p w14:paraId="44540E62" w14:textId="77777777" w:rsidR="001D0BF1" w:rsidRPr="00A078EA" w:rsidRDefault="00A078EA" w:rsidP="00A078EA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 w:rsidRPr="00A078EA">
              <w:rPr>
                <w:color w:val="1D824C" w:themeColor="accent1"/>
                <w:sz w:val="26"/>
                <w:szCs w:val="26"/>
              </w:rPr>
              <w:t>BACHELOROF TECHNOLOGY</w:t>
            </w:r>
            <w:r>
              <w:rPr>
                <w:color w:val="1D824C" w:themeColor="accent1"/>
                <w:sz w:val="26"/>
                <w:szCs w:val="26"/>
              </w:rPr>
              <w:t xml:space="preserve"> IN ECE</w:t>
            </w:r>
            <w:r w:rsidR="001D0BF1" w:rsidRPr="00A078EA">
              <w:rPr>
                <w:color w:val="1D824C" w:themeColor="accent1"/>
                <w:sz w:val="26"/>
                <w:szCs w:val="26"/>
              </w:rPr>
              <w:t xml:space="preserve">, </w:t>
            </w:r>
            <w:r w:rsidRPr="000A6B57">
              <w:rPr>
                <w:bCs/>
                <w:color w:val="8A8A8A" w:themeColor="text2" w:themeTint="80"/>
                <w:sz w:val="24"/>
                <w:lang w:val="en-IN"/>
              </w:rPr>
              <w:t>SWAMY VIVEKANANDA ENGINEERING COLLEGE</w:t>
            </w:r>
          </w:p>
          <w:p w14:paraId="67B8A163" w14:textId="77777777" w:rsidR="00A078EA" w:rsidRPr="00751F1F" w:rsidRDefault="00B7557C" w:rsidP="00A078EA">
            <w:pPr>
              <w:pStyle w:val="Heading3"/>
              <w:outlineLvl w:val="2"/>
              <w:rPr>
                <w:b w:val="0"/>
                <w:color w:val="auto"/>
                <w:sz w:val="24"/>
                <w:lang w:val="en-IN"/>
              </w:rPr>
            </w:pPr>
            <w:r>
              <w:rPr>
                <w:b w:val="0"/>
                <w:bCs/>
                <w:caps w:val="0"/>
                <w:color w:val="auto"/>
                <w:sz w:val="24"/>
                <w:lang w:val="en-IN"/>
              </w:rPr>
              <w:t>I completed my Btech</w:t>
            </w:r>
            <w:bookmarkStart w:id="0" w:name="_GoBack"/>
            <w:bookmarkEnd w:id="0"/>
            <w:r>
              <w:rPr>
                <w:b w:val="0"/>
                <w:bCs/>
                <w:caps w:val="0"/>
                <w:color w:val="auto"/>
                <w:sz w:val="24"/>
                <w:lang w:val="en-IN"/>
              </w:rPr>
              <w:t xml:space="preserve"> in ECE with Aggregate scoring of </w:t>
            </w:r>
            <w:r w:rsidR="00421B70">
              <w:rPr>
                <w:bCs/>
                <w:caps w:val="0"/>
                <w:color w:val="auto"/>
                <w:sz w:val="24"/>
                <w:lang w:val="en-IN"/>
              </w:rPr>
              <w:t>62</w:t>
            </w:r>
            <w:r w:rsidR="005A0943" w:rsidRPr="00751F1F">
              <w:rPr>
                <w:b w:val="0"/>
                <w:caps w:val="0"/>
                <w:color w:val="auto"/>
                <w:sz w:val="24"/>
                <w:lang w:val="en-IN"/>
              </w:rPr>
              <w:t>%</w:t>
            </w:r>
            <w:r w:rsidRPr="00751F1F">
              <w:rPr>
                <w:b w:val="0"/>
                <w:caps w:val="0"/>
                <w:color w:val="auto"/>
                <w:sz w:val="24"/>
                <w:lang w:val="en-IN"/>
              </w:rPr>
              <w:t xml:space="preserve"> in </w:t>
            </w:r>
            <w:r w:rsidR="00D20B78" w:rsidRPr="00751F1F">
              <w:rPr>
                <w:b w:val="0"/>
                <w:caps w:val="0"/>
                <w:color w:val="auto"/>
                <w:sz w:val="24"/>
                <w:lang w:val="en-IN"/>
              </w:rPr>
              <w:t>SWAMY VIVEKANANDA ENGINEERING COLLEGE</w:t>
            </w:r>
            <w:r w:rsidRPr="00751F1F">
              <w:rPr>
                <w:b w:val="0"/>
                <w:caps w:val="0"/>
                <w:color w:val="auto"/>
                <w:sz w:val="24"/>
                <w:lang w:val="en-IN"/>
              </w:rPr>
              <w:t xml:space="preserve"> kalavarai</w:t>
            </w:r>
            <w:r w:rsidR="005A0943" w:rsidRPr="00751F1F">
              <w:rPr>
                <w:b w:val="0"/>
                <w:caps w:val="0"/>
                <w:color w:val="auto"/>
                <w:sz w:val="24"/>
                <w:lang w:val="en-IN"/>
              </w:rPr>
              <w:t>.</w:t>
            </w:r>
          </w:p>
          <w:p w14:paraId="3114405D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45B053D" w14:textId="77777777" w:rsidTr="00F61DF9">
        <w:tc>
          <w:tcPr>
            <w:tcW w:w="9355" w:type="dxa"/>
            <w:tcMar>
              <w:top w:w="216" w:type="dxa"/>
            </w:tcMar>
          </w:tcPr>
          <w:p w14:paraId="253BC615" w14:textId="77777777" w:rsidR="00F61DF9" w:rsidRPr="00CF1A49" w:rsidRDefault="005742D7" w:rsidP="00F61DF9">
            <w:pPr>
              <w:pStyle w:val="Heading3"/>
              <w:contextualSpacing w:val="0"/>
              <w:outlineLvl w:val="2"/>
            </w:pPr>
            <w:r>
              <w:t>052015</w:t>
            </w:r>
          </w:p>
          <w:p w14:paraId="012AD0B3" w14:textId="5613E0E3" w:rsidR="00F61DF9" w:rsidRPr="00CF1A49" w:rsidRDefault="00A078EA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>,</w:t>
            </w:r>
            <w:r w:rsidR="00BB5AD1">
              <w:t xml:space="preserve"> </w:t>
            </w:r>
            <w:r w:rsidR="001E50EE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>sri vas</w:t>
            </w:r>
            <w:r w:rsidR="00CA5E4F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 xml:space="preserve">avi junior </w:t>
            </w:r>
            <w:r w:rsidR="00BB5AD1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>COLLEGE, SALUR</w:t>
            </w:r>
            <w:r w:rsidRPr="00A078EA">
              <w:rPr>
                <w:b w:val="0"/>
                <w:bCs/>
                <w:color w:val="595959" w:themeColor="text1" w:themeTint="A6"/>
                <w:sz w:val="24"/>
                <w:szCs w:val="24"/>
                <w:lang w:val="en-IN"/>
              </w:rPr>
              <w:t>.</w:t>
            </w:r>
          </w:p>
          <w:p w14:paraId="629517ED" w14:textId="77777777" w:rsidR="00F61DF9" w:rsidRDefault="00A078EA" w:rsidP="00F61DF9">
            <w:pPr>
              <w:rPr>
                <w:bCs/>
                <w:sz w:val="24"/>
                <w:szCs w:val="24"/>
                <w:lang w:val="en-IN"/>
              </w:rPr>
            </w:pPr>
            <w:r w:rsidRPr="00326D3E">
              <w:rPr>
                <w:bCs/>
                <w:color w:val="auto"/>
                <w:sz w:val="24"/>
                <w:szCs w:val="24"/>
                <w:lang w:val="en-IN"/>
              </w:rPr>
              <w:t xml:space="preserve">I completed my </w:t>
            </w:r>
            <w:r w:rsidR="00CA5E4F">
              <w:rPr>
                <w:bCs/>
                <w:color w:val="auto"/>
                <w:sz w:val="24"/>
                <w:szCs w:val="24"/>
                <w:lang w:val="en-IN"/>
              </w:rPr>
              <w:t>Intermediate in SRI VASAVI JUNIOR</w:t>
            </w:r>
            <w:r w:rsidR="008E7800">
              <w:rPr>
                <w:bCs/>
                <w:color w:val="auto"/>
                <w:sz w:val="24"/>
                <w:szCs w:val="24"/>
                <w:lang w:val="en-IN"/>
              </w:rPr>
              <w:t xml:space="preserve"> COLLEGE, Salur</w:t>
            </w:r>
            <w:r w:rsidRPr="00326D3E">
              <w:rPr>
                <w:bCs/>
                <w:color w:val="auto"/>
                <w:sz w:val="24"/>
                <w:szCs w:val="24"/>
                <w:lang w:val="en-IN"/>
              </w:rPr>
              <w:t xml:space="preserve"> with</w:t>
            </w:r>
            <w:r w:rsidR="008E7800">
              <w:rPr>
                <w:b/>
                <w:bCs/>
                <w:color w:val="auto"/>
                <w:sz w:val="24"/>
                <w:szCs w:val="24"/>
                <w:lang w:val="en-IN"/>
              </w:rPr>
              <w:t>78.5</w:t>
            </w:r>
            <w:r w:rsidR="00326D3E" w:rsidRPr="00326D3E">
              <w:rPr>
                <w:b/>
                <w:bCs/>
                <w:color w:val="auto"/>
                <w:sz w:val="24"/>
                <w:szCs w:val="24"/>
                <w:lang w:val="en-IN"/>
              </w:rPr>
              <w:t xml:space="preserve"> %</w:t>
            </w:r>
          </w:p>
          <w:p w14:paraId="0CC3C215" w14:textId="77777777" w:rsidR="005742D7" w:rsidRDefault="005742D7" w:rsidP="00F61DF9">
            <w:pPr>
              <w:rPr>
                <w:szCs w:val="24"/>
              </w:rPr>
            </w:pPr>
          </w:p>
          <w:p w14:paraId="4CF95C8C" w14:textId="77777777" w:rsidR="00FF3722" w:rsidRDefault="00FF3722" w:rsidP="00F61DF9">
            <w:pPr>
              <w:rPr>
                <w:szCs w:val="24"/>
              </w:rPr>
            </w:pPr>
          </w:p>
          <w:p w14:paraId="15603430" w14:textId="77777777" w:rsidR="005742D7" w:rsidRPr="00CF1A49" w:rsidRDefault="005742D7" w:rsidP="005742D7">
            <w:pPr>
              <w:pStyle w:val="Heading3"/>
              <w:contextualSpacing w:val="0"/>
              <w:outlineLvl w:val="2"/>
            </w:pPr>
            <w:r>
              <w:t>052013</w:t>
            </w:r>
          </w:p>
          <w:p w14:paraId="26BEDA4C" w14:textId="77777777" w:rsidR="005742D7" w:rsidRPr="000A6B57" w:rsidRDefault="005742D7" w:rsidP="005742D7">
            <w:pPr>
              <w:pStyle w:val="Heading2"/>
              <w:contextualSpacing w:val="0"/>
              <w:outlineLvl w:val="1"/>
              <w:rPr>
                <w:bCs/>
                <w:color w:val="8A8A8A" w:themeColor="text2" w:themeTint="80"/>
                <w:sz w:val="24"/>
                <w:szCs w:val="24"/>
                <w:lang w:val="en-IN"/>
              </w:rPr>
            </w:pPr>
            <w:r>
              <w:t>Class x</w:t>
            </w:r>
            <w:r w:rsidR="00CA5E4F">
              <w:t>,</w:t>
            </w:r>
            <w:r w:rsidR="00CA5E4F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 xml:space="preserve"> SRI SARA</w:t>
            </w:r>
            <w:r w:rsidR="008E7800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>SWATHI SISU MANDIR, SALUR</w:t>
            </w:r>
            <w:r w:rsidRPr="000A6B57">
              <w:rPr>
                <w:bCs/>
                <w:color w:val="8A8A8A" w:themeColor="text2" w:themeTint="80"/>
                <w:sz w:val="24"/>
                <w:szCs w:val="24"/>
                <w:lang w:val="en-IN"/>
              </w:rPr>
              <w:t>.</w:t>
            </w:r>
          </w:p>
          <w:p w14:paraId="02C96CAE" w14:textId="77777777" w:rsidR="005742D7" w:rsidRPr="005742D7" w:rsidRDefault="005742D7" w:rsidP="005742D7">
            <w:pPr>
              <w:spacing w:after="160" w:line="259" w:lineRule="auto"/>
              <w:rPr>
                <w:bCs/>
                <w:sz w:val="24"/>
                <w:szCs w:val="24"/>
                <w:lang w:val="en-IN"/>
              </w:rPr>
            </w:pPr>
            <w:r w:rsidRPr="00326D3E">
              <w:rPr>
                <w:bCs/>
                <w:color w:val="auto"/>
                <w:sz w:val="24"/>
                <w:szCs w:val="24"/>
                <w:lang w:val="en-IN"/>
              </w:rPr>
              <w:t>I completed my 10</w:t>
            </w:r>
            <w:r w:rsidRPr="00326D3E">
              <w:rPr>
                <w:bCs/>
                <w:color w:val="auto"/>
                <w:sz w:val="24"/>
                <w:szCs w:val="24"/>
                <w:vertAlign w:val="superscript"/>
                <w:lang w:val="en-IN"/>
              </w:rPr>
              <w:t>th</w:t>
            </w:r>
            <w:r w:rsidRPr="00326D3E">
              <w:rPr>
                <w:bCs/>
                <w:color w:val="auto"/>
                <w:sz w:val="24"/>
                <w:szCs w:val="24"/>
                <w:lang w:val="en-IN"/>
              </w:rPr>
              <w:t xml:space="preserve"> Class</w:t>
            </w:r>
            <w:r w:rsidR="008E7800">
              <w:rPr>
                <w:bCs/>
                <w:color w:val="auto"/>
                <w:sz w:val="24"/>
                <w:szCs w:val="24"/>
                <w:lang w:val="en-IN"/>
              </w:rPr>
              <w:t xml:space="preserve"> in SRI SARASWATHI SISU MANDIR, Salur </w:t>
            </w:r>
            <w:r w:rsidRPr="00326D3E">
              <w:rPr>
                <w:bCs/>
                <w:color w:val="auto"/>
                <w:sz w:val="24"/>
                <w:szCs w:val="24"/>
                <w:lang w:val="en-IN"/>
              </w:rPr>
              <w:t xml:space="preserve">with CGPA </w:t>
            </w:r>
            <w:r w:rsidR="008E7800">
              <w:rPr>
                <w:b/>
                <w:bCs/>
                <w:color w:val="auto"/>
                <w:sz w:val="24"/>
                <w:szCs w:val="24"/>
                <w:lang w:val="en-IN"/>
              </w:rPr>
              <w:t>8.8</w:t>
            </w:r>
          </w:p>
        </w:tc>
      </w:tr>
    </w:tbl>
    <w:p w14:paraId="32E4A737" w14:textId="77777777" w:rsidR="00E05591" w:rsidRPr="00CF1A49" w:rsidRDefault="00421B70" w:rsidP="00486277">
      <w:pPr>
        <w:pStyle w:val="Heading1"/>
      </w:pPr>
      <w:r>
        <w:t>TECH</w:t>
      </w:r>
      <w:r w:rsidR="008A0E7C">
        <w:t>N</w:t>
      </w:r>
      <w:r>
        <w:t>i</w:t>
      </w:r>
      <w:r w:rsidR="008A0E7C">
        <w:t xml:space="preserve">CAL </w:t>
      </w:r>
      <w:sdt>
        <w:sdtPr>
          <w:alias w:val="Skills:"/>
          <w:tag w:val="Skills:"/>
          <w:id w:val="-1392877668"/>
          <w:placeholder>
            <w:docPart w:val="1776BDF1C7DA450795C6A9D806A4AC70"/>
          </w:placeholder>
          <w:temporary/>
          <w:showingPlcHdr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0632" w:rsidRPr="006E1507" w14:paraId="29919262" w14:textId="77777777" w:rsidTr="00BD2ED6">
        <w:tc>
          <w:tcPr>
            <w:tcW w:w="4680" w:type="dxa"/>
          </w:tcPr>
          <w:p w14:paraId="08EFC057" w14:textId="77777777" w:rsidR="00FF3722" w:rsidRPr="000C0150" w:rsidRDefault="00FF3722" w:rsidP="00FF372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Cs/>
                <w:color w:val="auto"/>
                <w:sz w:val="24"/>
                <w:szCs w:val="23"/>
                <w:lang w:val="en-IN"/>
              </w:rPr>
            </w:pPr>
            <w:r w:rsidRPr="000C0150">
              <w:rPr>
                <w:bCs/>
                <w:color w:val="auto"/>
                <w:sz w:val="24"/>
                <w:szCs w:val="23"/>
                <w:lang w:val="en-IN"/>
              </w:rPr>
              <w:t>Basics in C-Programming.</w:t>
            </w:r>
          </w:p>
          <w:p w14:paraId="70B28C40" w14:textId="77777777" w:rsidR="001F4E6D" w:rsidRPr="00E05591" w:rsidRDefault="00FF3722" w:rsidP="00FF372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Cs/>
                <w:sz w:val="23"/>
                <w:szCs w:val="23"/>
                <w:lang w:val="en-IN"/>
              </w:rPr>
            </w:pPr>
            <w:r w:rsidRPr="000C0150">
              <w:rPr>
                <w:bCs/>
                <w:color w:val="auto"/>
                <w:sz w:val="24"/>
                <w:szCs w:val="23"/>
                <w:lang w:val="en-IN"/>
              </w:rPr>
              <w:t>MS Office.</w:t>
            </w:r>
          </w:p>
          <w:p w14:paraId="0CBB761E" w14:textId="77777777" w:rsidR="00E05591" w:rsidRPr="00E05591" w:rsidRDefault="00E05591" w:rsidP="00FF372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Cs/>
                <w:sz w:val="23"/>
                <w:szCs w:val="23"/>
                <w:lang w:val="en-IN"/>
              </w:rPr>
            </w:pPr>
            <w:r>
              <w:rPr>
                <w:bCs/>
                <w:color w:val="auto"/>
                <w:sz w:val="24"/>
                <w:szCs w:val="23"/>
                <w:lang w:val="en-IN"/>
              </w:rPr>
              <w:t>HTML Basics</w:t>
            </w:r>
          </w:p>
          <w:p w14:paraId="0EAF0656" w14:textId="77777777" w:rsidR="00E05591" w:rsidRPr="00E05591" w:rsidRDefault="00E05591" w:rsidP="00FF372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Cs/>
                <w:sz w:val="23"/>
                <w:szCs w:val="23"/>
                <w:lang w:val="en-IN"/>
              </w:rPr>
            </w:pPr>
            <w:proofErr w:type="gramStart"/>
            <w:r>
              <w:rPr>
                <w:bCs/>
                <w:color w:val="auto"/>
                <w:sz w:val="24"/>
                <w:szCs w:val="23"/>
                <w:lang w:val="en-IN"/>
              </w:rPr>
              <w:t>SQL  Basics</w:t>
            </w:r>
            <w:proofErr w:type="gramEnd"/>
          </w:p>
          <w:p w14:paraId="6B92D5E0" w14:textId="59B0D8D7" w:rsidR="00E05591" w:rsidRPr="00FF3722" w:rsidRDefault="00751F1F" w:rsidP="00FF372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Cs/>
                <w:sz w:val="23"/>
                <w:szCs w:val="23"/>
                <w:lang w:val="en-IN"/>
              </w:rPr>
            </w:pPr>
            <w:r>
              <w:rPr>
                <w:bCs/>
                <w:color w:val="auto"/>
                <w:sz w:val="24"/>
                <w:szCs w:val="23"/>
                <w:lang w:val="en-IN"/>
              </w:rPr>
              <w:t>LI</w:t>
            </w:r>
            <w:r w:rsidR="00E05591">
              <w:rPr>
                <w:bCs/>
                <w:color w:val="auto"/>
                <w:sz w:val="24"/>
                <w:szCs w:val="23"/>
                <w:lang w:val="en-IN"/>
              </w:rPr>
              <w:t>NIX OS</w:t>
            </w:r>
          </w:p>
        </w:tc>
        <w:tc>
          <w:tcPr>
            <w:tcW w:w="4680" w:type="dxa"/>
            <w:tcMar>
              <w:left w:w="360" w:type="dxa"/>
            </w:tcMar>
          </w:tcPr>
          <w:p w14:paraId="7B23DAE6" w14:textId="77777777" w:rsidR="001E3120" w:rsidRPr="006E1507" w:rsidRDefault="001E3120" w:rsidP="008A0E7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0A97193" w14:textId="77777777" w:rsidR="00BD2ED6" w:rsidRPr="00CF1A49" w:rsidRDefault="00BD2ED6" w:rsidP="00BD2ED6">
      <w:pPr>
        <w:pStyle w:val="Heading1"/>
      </w:pPr>
      <w:r>
        <w:t>PROJECT WORK DETAILS</w:t>
      </w:r>
      <w:r w:rsidR="00160981">
        <w:t>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BD2ED6" w:rsidRPr="00CF1A49" w14:paraId="6412C928" w14:textId="77777777" w:rsidTr="007F0FB1">
        <w:tc>
          <w:tcPr>
            <w:tcW w:w="9290" w:type="dxa"/>
          </w:tcPr>
          <w:p w14:paraId="0F76E22E" w14:textId="77777777" w:rsidR="00BD2ED6" w:rsidRPr="00B25962" w:rsidRDefault="00421B70" w:rsidP="00522EEE">
            <w:pPr>
              <w:pStyle w:val="Heading2"/>
              <w:contextualSpacing w:val="0"/>
              <w:jc w:val="both"/>
              <w:outlineLvl w:val="1"/>
              <w:rPr>
                <w:sz w:val="24"/>
              </w:rPr>
            </w:pPr>
            <w:r>
              <w:rPr>
                <w:sz w:val="28"/>
              </w:rPr>
              <w:t xml:space="preserve">digital image confidentiality depends upon arnold transform and rc4 </w:t>
            </w:r>
            <w:proofErr w:type="gramStart"/>
            <w:r>
              <w:rPr>
                <w:sz w:val="28"/>
              </w:rPr>
              <w:t xml:space="preserve">algorithm </w:t>
            </w:r>
            <w:r w:rsidR="00B25962">
              <w:rPr>
                <w:sz w:val="28"/>
              </w:rPr>
              <w:t>,</w:t>
            </w:r>
            <w:proofErr w:type="gramEnd"/>
            <w:r w:rsidR="00B25962">
              <w:rPr>
                <w:sz w:val="28"/>
              </w:rPr>
              <w:t xml:space="preserve"> </w:t>
            </w:r>
            <w:r w:rsidR="00CA3271" w:rsidRPr="00582D86">
              <w:rPr>
                <w:color w:val="404040" w:themeColor="text1" w:themeTint="BF"/>
                <w:sz w:val="20"/>
                <w:szCs w:val="24"/>
              </w:rPr>
              <w:t>dURATION: 3 MONTHS</w:t>
            </w:r>
          </w:p>
          <w:p w14:paraId="5ECFC704" w14:textId="77FB1FE7" w:rsidR="00BD2ED6" w:rsidRPr="00522EEE" w:rsidRDefault="00522EEE" w:rsidP="00522EEE">
            <w:pPr>
              <w:tabs>
                <w:tab w:val="left" w:pos="6024"/>
              </w:tabs>
              <w:jc w:val="both"/>
              <w:rPr>
                <w:bCs/>
                <w:color w:val="000000" w:themeColor="text1"/>
                <w:sz w:val="23"/>
                <w:szCs w:val="23"/>
                <w:lang w:val="en-IN"/>
              </w:rPr>
            </w:pPr>
            <w:r w:rsidRPr="00160981">
              <w:rPr>
                <w:bCs/>
                <w:color w:val="000000" w:themeColor="text1"/>
                <w:sz w:val="24"/>
                <w:szCs w:val="23"/>
                <w:lang w:val="en-IN"/>
              </w:rPr>
              <w:t>The</w:t>
            </w:r>
            <w:r w:rsidR="00D20B78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project here explain about image confidentially relying on one spatial domain transformation (Arnold transformation) has three phases ;the first phase </w:t>
            </w:r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is the design and implementation of digital image scrambling using Arnold transformation based on best </w:t>
            </w:r>
            <w:proofErr w:type="spell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interation</w:t>
            </w:r>
            <w:proofErr w:type="spellEnd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.The second phase is the design and implementation of digital image encryption using RC4 stream cipher and the third phase makes use of both Arnold transform and RC4 </w:t>
            </w:r>
            <w:proofErr w:type="spell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lastRenderedPageBreak/>
              <w:t>algoritham</w:t>
            </w:r>
            <w:proofErr w:type="spellEnd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based on best </w:t>
            </w:r>
            <w:proofErr w:type="spell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interation</w:t>
            </w:r>
            <w:proofErr w:type="spellEnd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which applies Arnold transform to scramble a digital image and then encrypt it using RC4 . All phases are implemented using mat </w:t>
            </w:r>
            <w:r w:rsidR="00751F1F">
              <w:rPr>
                <w:bCs/>
                <w:color w:val="000000" w:themeColor="text1"/>
                <w:sz w:val="24"/>
                <w:szCs w:val="23"/>
                <w:lang w:val="en-IN"/>
              </w:rPr>
              <w:t>lab. each</w:t>
            </w:r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phase is followed by same security </w:t>
            </w:r>
            <w:r w:rsidR="00751F1F">
              <w:rPr>
                <w:bCs/>
                <w:color w:val="000000" w:themeColor="text1"/>
                <w:sz w:val="24"/>
                <w:szCs w:val="23"/>
                <w:lang w:val="en-IN"/>
              </w:rPr>
              <w:t>evaluations. Applying</w:t>
            </w:r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Arnold </w:t>
            </w:r>
            <w:proofErr w:type="spell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transformin</w:t>
            </w:r>
            <w:proofErr w:type="spellEnd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scrambling before encryption using RC4 gives a correlation co efficient as well as the </w:t>
            </w:r>
            <w:proofErr w:type="spell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arno</w:t>
            </w:r>
            <w:r w:rsidR="00DD1F37">
              <w:rPr>
                <w:bCs/>
                <w:color w:val="000000" w:themeColor="text1"/>
                <w:sz w:val="24"/>
                <w:szCs w:val="23"/>
                <w:lang w:val="en-IN"/>
              </w:rPr>
              <w:t>l</w:t>
            </w:r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d</w:t>
            </w:r>
            <w:proofErr w:type="spellEnd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transfo</w:t>
            </w:r>
            <w:r w:rsidR="00DD1F37">
              <w:rPr>
                <w:bCs/>
                <w:color w:val="000000" w:themeColor="text1"/>
                <w:sz w:val="24"/>
                <w:szCs w:val="23"/>
                <w:lang w:val="en-IN"/>
              </w:rPr>
              <w:t>r</w:t>
            </w:r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m in addition to the security quality factor better than encryption using RC</w:t>
            </w:r>
            <w:proofErr w:type="gramStart"/>
            <w:r w:rsidR="00601CF0">
              <w:rPr>
                <w:bCs/>
                <w:color w:val="000000" w:themeColor="text1"/>
                <w:sz w:val="24"/>
                <w:szCs w:val="23"/>
                <w:lang w:val="en-IN"/>
              </w:rPr>
              <w:t>4 .</w:t>
            </w:r>
            <w:proofErr w:type="gramEnd"/>
          </w:p>
        </w:tc>
      </w:tr>
    </w:tbl>
    <w:p w14:paraId="3FBBE22B" w14:textId="77777777" w:rsidR="007F0FB1" w:rsidRPr="00CF1A49" w:rsidRDefault="007F0FB1" w:rsidP="007F0FB1">
      <w:pPr>
        <w:pStyle w:val="Heading1"/>
      </w:pPr>
      <w:r>
        <w:lastRenderedPageBreak/>
        <w:t>OTHER PARTICIPATION ACTIVIES</w:t>
      </w:r>
      <w:r w:rsidR="00160981">
        <w:t>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7F0FB1" w:rsidRPr="00CF1A49" w14:paraId="0493E06A" w14:textId="77777777" w:rsidTr="007F0FB1">
        <w:tc>
          <w:tcPr>
            <w:tcW w:w="9290" w:type="dxa"/>
          </w:tcPr>
          <w:p w14:paraId="25E04EE9" w14:textId="77777777" w:rsidR="007F0FB1" w:rsidRDefault="007F0FB1" w:rsidP="00A30E82">
            <w:pPr>
              <w:pStyle w:val="ListParagraph"/>
              <w:numPr>
                <w:ilvl w:val="0"/>
                <w:numId w:val="18"/>
              </w:numPr>
              <w:tabs>
                <w:tab w:val="left" w:pos="6024"/>
              </w:tabs>
              <w:ind w:left="318" w:hanging="318"/>
              <w:jc w:val="both"/>
              <w:rPr>
                <w:bCs/>
                <w:color w:val="000000" w:themeColor="text1"/>
                <w:sz w:val="23"/>
                <w:szCs w:val="23"/>
                <w:lang w:val="en-IN"/>
              </w:rPr>
            </w:pP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Participated in two </w:t>
            </w:r>
            <w:r w:rsidR="00D35018"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>days’</w:t>
            </w: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workshop on </w:t>
            </w:r>
            <w:r w:rsidRPr="007F0FB1">
              <w:rPr>
                <w:b/>
                <w:bCs/>
                <w:color w:val="156138" w:themeColor="accent1" w:themeShade="BF"/>
                <w:sz w:val="24"/>
                <w:szCs w:val="25"/>
                <w:lang w:val="en-IN"/>
              </w:rPr>
              <w:t xml:space="preserve">“GIGABIT PASSIVE OPTICAL </w:t>
            </w:r>
            <w:proofErr w:type="spellStart"/>
            <w:r w:rsidRPr="007F0FB1">
              <w:rPr>
                <w:b/>
                <w:bCs/>
                <w:color w:val="156138" w:themeColor="accent1" w:themeShade="BF"/>
                <w:sz w:val="24"/>
                <w:szCs w:val="25"/>
                <w:lang w:val="en-IN"/>
              </w:rPr>
              <w:t>NETWORK”</w:t>
            </w: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>in</w:t>
            </w:r>
            <w:proofErr w:type="spellEnd"/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association with CHINMAYA MICRO TECHNOLOGIES, Hyderabad.</w:t>
            </w:r>
          </w:p>
          <w:p w14:paraId="293FF878" w14:textId="77777777" w:rsidR="007F0FB1" w:rsidRDefault="007F0FB1" w:rsidP="00A30E82">
            <w:pPr>
              <w:pStyle w:val="ListParagraph"/>
              <w:tabs>
                <w:tab w:val="left" w:pos="6024"/>
              </w:tabs>
              <w:ind w:left="318"/>
              <w:jc w:val="both"/>
              <w:rPr>
                <w:bCs/>
                <w:color w:val="000000" w:themeColor="text1"/>
                <w:sz w:val="23"/>
                <w:szCs w:val="23"/>
                <w:lang w:val="en-IN"/>
              </w:rPr>
            </w:pPr>
          </w:p>
          <w:p w14:paraId="162BD36F" w14:textId="77777777" w:rsidR="007F0FB1" w:rsidRPr="00E76C5D" w:rsidRDefault="007F0FB1" w:rsidP="00A30E82">
            <w:pPr>
              <w:pStyle w:val="ListParagraph"/>
              <w:numPr>
                <w:ilvl w:val="0"/>
                <w:numId w:val="18"/>
              </w:numPr>
              <w:tabs>
                <w:tab w:val="left" w:pos="6024"/>
              </w:tabs>
              <w:ind w:left="318" w:hanging="318"/>
              <w:jc w:val="both"/>
              <w:rPr>
                <w:bCs/>
                <w:color w:val="000000" w:themeColor="text1"/>
                <w:sz w:val="24"/>
                <w:szCs w:val="23"/>
                <w:lang w:val="en-IN"/>
              </w:rPr>
            </w:pP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Participated in two days’ workshop on </w:t>
            </w:r>
            <w:r w:rsidRPr="007F0FB1">
              <w:rPr>
                <w:b/>
                <w:bCs/>
                <w:color w:val="156138" w:themeColor="accent1" w:themeShade="BF"/>
                <w:sz w:val="24"/>
                <w:szCs w:val="25"/>
                <w:lang w:val="en-IN"/>
              </w:rPr>
              <w:t xml:space="preserve">“PCB DESIGN AND </w:t>
            </w:r>
            <w:proofErr w:type="spellStart"/>
            <w:r w:rsidRPr="007F0FB1">
              <w:rPr>
                <w:b/>
                <w:bCs/>
                <w:color w:val="156138" w:themeColor="accent1" w:themeShade="BF"/>
                <w:sz w:val="24"/>
                <w:szCs w:val="25"/>
                <w:lang w:val="en-IN"/>
              </w:rPr>
              <w:t>FABRICATION”</w:t>
            </w: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>in</w:t>
            </w:r>
            <w:proofErr w:type="spellEnd"/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association with CHINMAYA MICRO TECHNOLOGIES, Hyderabad.</w:t>
            </w:r>
          </w:p>
          <w:p w14:paraId="2A5B19E0" w14:textId="77777777" w:rsidR="007F0FB1" w:rsidRPr="007F0FB1" w:rsidRDefault="007F0FB1" w:rsidP="00A30E82">
            <w:pPr>
              <w:tabs>
                <w:tab w:val="left" w:pos="6024"/>
              </w:tabs>
              <w:jc w:val="both"/>
              <w:rPr>
                <w:bCs/>
                <w:color w:val="000000" w:themeColor="text1"/>
                <w:sz w:val="23"/>
                <w:szCs w:val="23"/>
                <w:lang w:val="en-IN"/>
              </w:rPr>
            </w:pPr>
          </w:p>
          <w:p w14:paraId="03FC63F8" w14:textId="77777777" w:rsidR="007F0FB1" w:rsidRPr="007F0FB1" w:rsidRDefault="007F0FB1" w:rsidP="00A30E82">
            <w:pPr>
              <w:pStyle w:val="ListParagraph"/>
              <w:numPr>
                <w:ilvl w:val="0"/>
                <w:numId w:val="18"/>
              </w:numPr>
              <w:tabs>
                <w:tab w:val="left" w:pos="6024"/>
              </w:tabs>
              <w:ind w:left="318" w:hanging="318"/>
              <w:jc w:val="both"/>
              <w:rPr>
                <w:bCs/>
                <w:color w:val="000000" w:themeColor="text1"/>
                <w:sz w:val="23"/>
                <w:szCs w:val="23"/>
                <w:lang w:val="en-IN"/>
              </w:rPr>
            </w:pP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Participated in Three days’ workshop on </w:t>
            </w:r>
            <w:r w:rsidRPr="007F0FB1">
              <w:rPr>
                <w:b/>
                <w:bCs/>
                <w:color w:val="156138" w:themeColor="accent1" w:themeShade="BF"/>
                <w:sz w:val="24"/>
                <w:szCs w:val="25"/>
                <w:lang w:val="en-IN"/>
              </w:rPr>
              <w:t>“EMBEDDED SYSTEM WORKSHOP”</w:t>
            </w:r>
            <w:r w:rsidRPr="00E76C5D">
              <w:rPr>
                <w:bCs/>
                <w:color w:val="000000" w:themeColor="text1"/>
                <w:sz w:val="24"/>
                <w:szCs w:val="23"/>
                <w:lang w:val="en-IN"/>
              </w:rPr>
              <w:t xml:space="preserve"> in association with APSSDC</w:t>
            </w:r>
          </w:p>
        </w:tc>
      </w:tr>
    </w:tbl>
    <w:p w14:paraId="3814E247" w14:textId="4D815E4E" w:rsidR="00160981" w:rsidRPr="00CF1A49" w:rsidRDefault="00160981" w:rsidP="00160981">
      <w:pPr>
        <w:pStyle w:val="Heading1"/>
      </w:pPr>
      <w:r>
        <w:t>STRENGTHS: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9"/>
        <w:gridCol w:w="2751"/>
      </w:tblGrid>
      <w:tr w:rsidR="00160981" w:rsidRPr="006E1507" w14:paraId="7ED22B76" w14:textId="77777777" w:rsidTr="00362C50">
        <w:trPr>
          <w:trHeight w:val="1740"/>
        </w:trPr>
        <w:tc>
          <w:tcPr>
            <w:tcW w:w="6664" w:type="dxa"/>
          </w:tcPr>
          <w:p w14:paraId="1439983C" w14:textId="77777777" w:rsidR="00D61DA3" w:rsidRPr="00CE0711" w:rsidRDefault="00657AF3" w:rsidP="00D61DA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3"/>
                <w:lang w:val="en-IN"/>
              </w:rPr>
            </w:pPr>
            <w:r w:rsidRPr="00CE0711">
              <w:rPr>
                <w:color w:val="auto"/>
                <w:sz w:val="24"/>
                <w:szCs w:val="23"/>
                <w:lang w:val="en-IN"/>
              </w:rPr>
              <w:t>Tea</w:t>
            </w:r>
            <w:r w:rsidR="00160981" w:rsidRPr="00CE0711">
              <w:rPr>
                <w:color w:val="auto"/>
                <w:sz w:val="24"/>
                <w:szCs w:val="23"/>
                <w:lang w:val="en-IN"/>
              </w:rPr>
              <w:t>m</w:t>
            </w:r>
            <w:r w:rsidRPr="00CE0711">
              <w:rPr>
                <w:color w:val="auto"/>
                <w:sz w:val="24"/>
                <w:szCs w:val="23"/>
                <w:lang w:val="en-IN"/>
              </w:rPr>
              <w:t xml:space="preserve"> work</w:t>
            </w:r>
          </w:p>
          <w:p w14:paraId="0091F27E" w14:textId="77777777" w:rsidR="00D61DA3" w:rsidRPr="00CE0711" w:rsidRDefault="00160981" w:rsidP="00D61DA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3"/>
                <w:lang w:val="en-IN"/>
              </w:rPr>
            </w:pPr>
            <w:r w:rsidRPr="00CE0711">
              <w:rPr>
                <w:color w:val="auto"/>
                <w:sz w:val="24"/>
                <w:szCs w:val="23"/>
                <w:lang w:val="en-IN"/>
              </w:rPr>
              <w:t>Dedication to work.</w:t>
            </w:r>
          </w:p>
          <w:p w14:paraId="7A108431" w14:textId="77777777" w:rsidR="00D61DA3" w:rsidRPr="00CE0711" w:rsidRDefault="00A00447" w:rsidP="00D61DA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3"/>
                <w:lang w:val="en-IN"/>
              </w:rPr>
            </w:pPr>
            <w:r w:rsidRPr="00CE0711">
              <w:rPr>
                <w:color w:val="auto"/>
                <w:sz w:val="24"/>
                <w:szCs w:val="23"/>
                <w:lang w:val="en-IN"/>
              </w:rPr>
              <w:t>S</w:t>
            </w:r>
            <w:r w:rsidR="00160981" w:rsidRPr="00CE0711">
              <w:rPr>
                <w:color w:val="auto"/>
                <w:sz w:val="24"/>
                <w:szCs w:val="23"/>
                <w:lang w:val="en-IN"/>
              </w:rPr>
              <w:t>elf-motivated</w:t>
            </w:r>
            <w:r w:rsidR="00160981" w:rsidRPr="00CE0711">
              <w:rPr>
                <w:bCs/>
                <w:color w:val="auto"/>
                <w:sz w:val="24"/>
                <w:szCs w:val="23"/>
                <w:lang w:val="en-IN"/>
              </w:rPr>
              <w:t>.</w:t>
            </w:r>
          </w:p>
          <w:p w14:paraId="66AC4363" w14:textId="77777777" w:rsidR="00657AF3" w:rsidRPr="00CE0711" w:rsidRDefault="00657AF3" w:rsidP="00D61DA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3"/>
                <w:lang w:val="en-IN"/>
              </w:rPr>
            </w:pPr>
            <w:r w:rsidRPr="00CE0711">
              <w:rPr>
                <w:color w:val="auto"/>
                <w:sz w:val="24"/>
                <w:szCs w:val="23"/>
                <w:lang w:val="en-IN"/>
              </w:rPr>
              <w:t>Time &amp; Stress management.</w:t>
            </w:r>
          </w:p>
          <w:p w14:paraId="79A20E71" w14:textId="77777777" w:rsidR="00A00E69" w:rsidRPr="00CE0711" w:rsidRDefault="000671B1" w:rsidP="00A00E69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3"/>
                <w:lang w:val="en-IN"/>
              </w:rPr>
            </w:pPr>
            <w:r w:rsidRPr="00CE0711">
              <w:rPr>
                <w:color w:val="auto"/>
                <w:sz w:val="24"/>
                <w:szCs w:val="23"/>
                <w:lang w:val="en-IN"/>
              </w:rPr>
              <w:t xml:space="preserve">Interested in </w:t>
            </w:r>
            <w:r w:rsidR="00EE6F7C" w:rsidRPr="00CE0711">
              <w:rPr>
                <w:color w:val="auto"/>
                <w:sz w:val="24"/>
                <w:szCs w:val="23"/>
                <w:lang w:val="en-IN"/>
              </w:rPr>
              <w:t>l</w:t>
            </w:r>
            <w:r w:rsidRPr="00CE0711">
              <w:rPr>
                <w:color w:val="auto"/>
                <w:sz w:val="24"/>
                <w:szCs w:val="23"/>
                <w:lang w:val="en-IN"/>
              </w:rPr>
              <w:t>earning New Technological initiatives</w:t>
            </w:r>
          </w:p>
        </w:tc>
        <w:tc>
          <w:tcPr>
            <w:tcW w:w="2783" w:type="dxa"/>
            <w:tcMar>
              <w:left w:w="360" w:type="dxa"/>
            </w:tcMar>
          </w:tcPr>
          <w:p w14:paraId="59111151" w14:textId="77777777" w:rsidR="00160981" w:rsidRPr="006E1507" w:rsidRDefault="00160981" w:rsidP="009305B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FDA424E" w14:textId="2A873558" w:rsidR="00CE0711" w:rsidRPr="00CF1A49" w:rsidRDefault="00CE0711" w:rsidP="00CE0711">
      <w:pPr>
        <w:pStyle w:val="Heading1"/>
      </w:pPr>
      <w:r>
        <w:t>HOBBIES:</w:t>
      </w:r>
    </w:p>
    <w:tbl>
      <w:tblPr>
        <w:tblStyle w:val="TableGrid"/>
        <w:tblW w:w="59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0"/>
        <w:gridCol w:w="4680"/>
      </w:tblGrid>
      <w:tr w:rsidR="00CE0711" w:rsidRPr="006E1507" w14:paraId="63FFF591" w14:textId="77777777" w:rsidTr="009305B4">
        <w:tc>
          <w:tcPr>
            <w:tcW w:w="6521" w:type="dxa"/>
          </w:tcPr>
          <w:p w14:paraId="532E8EAA" w14:textId="77777777" w:rsidR="00CE0711" w:rsidRPr="00CE0711" w:rsidRDefault="00CE0711" w:rsidP="00CE071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4"/>
                <w:lang w:val="en-IN"/>
              </w:rPr>
            </w:pPr>
            <w:r w:rsidRPr="00CE0711">
              <w:rPr>
                <w:color w:val="auto"/>
                <w:sz w:val="24"/>
                <w:szCs w:val="24"/>
                <w:lang w:val="en-IN"/>
              </w:rPr>
              <w:t>Solving arithmetic and logical problems.</w:t>
            </w:r>
          </w:p>
          <w:p w14:paraId="3C23F1EA" w14:textId="77777777" w:rsidR="00CE0711" w:rsidRPr="00CE0711" w:rsidRDefault="00A94178" w:rsidP="00CE071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4"/>
                <w:lang w:val="en-IN"/>
              </w:rPr>
            </w:pPr>
            <w:r>
              <w:rPr>
                <w:color w:val="auto"/>
                <w:sz w:val="24"/>
                <w:szCs w:val="24"/>
                <w:lang w:val="en-IN"/>
              </w:rPr>
              <w:t>Playing cricket</w:t>
            </w:r>
            <w:r w:rsidR="00CE0711" w:rsidRPr="00CE0711">
              <w:rPr>
                <w:color w:val="auto"/>
                <w:sz w:val="24"/>
                <w:szCs w:val="24"/>
                <w:lang w:val="en-IN"/>
              </w:rPr>
              <w:t>.</w:t>
            </w:r>
          </w:p>
          <w:p w14:paraId="4A0475E6" w14:textId="77777777" w:rsidR="001838D5" w:rsidRPr="00E603DC" w:rsidRDefault="00A94178" w:rsidP="00E603D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firstLine="65"/>
              <w:rPr>
                <w:color w:val="auto"/>
                <w:sz w:val="24"/>
                <w:szCs w:val="24"/>
                <w:lang w:val="en-IN"/>
              </w:rPr>
            </w:pPr>
            <w:r>
              <w:rPr>
                <w:color w:val="auto"/>
                <w:sz w:val="24"/>
                <w:szCs w:val="24"/>
                <w:lang w:val="en-IN"/>
              </w:rPr>
              <w:t>Singing</w:t>
            </w:r>
            <w:r w:rsidR="00CE0711" w:rsidRPr="00CE0711">
              <w:rPr>
                <w:color w:val="auto"/>
                <w:sz w:val="24"/>
                <w:szCs w:val="24"/>
                <w:lang w:val="en-IN"/>
              </w:rPr>
              <w:t>.</w:t>
            </w:r>
          </w:p>
          <w:p w14:paraId="282BD4DE" w14:textId="77777777" w:rsidR="00CE0711" w:rsidRPr="001838D5" w:rsidRDefault="001838D5" w:rsidP="001838D5">
            <w:pPr>
              <w:pStyle w:val="Heading1"/>
              <w:outlineLvl w:val="0"/>
            </w:pPr>
            <w:r>
              <w:t xml:space="preserve"> PERSONAL DETAILS:</w:t>
            </w:r>
          </w:p>
        </w:tc>
        <w:tc>
          <w:tcPr>
            <w:tcW w:w="4680" w:type="dxa"/>
            <w:tcMar>
              <w:left w:w="360" w:type="dxa"/>
            </w:tcMar>
          </w:tcPr>
          <w:p w14:paraId="34921A19" w14:textId="77777777" w:rsidR="00CE0711" w:rsidRPr="006E1507" w:rsidRDefault="00CE0711" w:rsidP="009305B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6D7C9643" w14:textId="24760F74" w:rsidR="00DD1F37" w:rsidRDefault="00B56734" w:rsidP="00D20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15FC931" wp14:editId="4058BAA7">
                <wp:simplePos x="0" y="0"/>
                <wp:positionH relativeFrom="margin">
                  <wp:posOffset>219075</wp:posOffset>
                </wp:positionH>
                <wp:positionV relativeFrom="margin">
                  <wp:posOffset>6540500</wp:posOffset>
                </wp:positionV>
                <wp:extent cx="4944745" cy="1885950"/>
                <wp:effectExtent l="0" t="0" r="2730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4474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2C370" w14:textId="77777777" w:rsidR="001838D5" w:rsidRPr="00E603DC" w:rsidRDefault="001838D5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E7800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P Madhu</w:t>
                            </w:r>
                          </w:p>
                          <w:p w14:paraId="71107806" w14:textId="77777777" w:rsidR="001816FE" w:rsidRPr="00E603DC" w:rsidRDefault="001816FE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Father name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8E7800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Gangu</w:t>
                            </w:r>
                            <w:proofErr w:type="spellEnd"/>
                            <w:r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Naidu</w:t>
                            </w:r>
                          </w:p>
                          <w:p w14:paraId="1FD9844E" w14:textId="77777777" w:rsidR="001838D5" w:rsidRPr="00E603DC" w:rsidRDefault="001838D5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E7800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M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14:paraId="76B55D34" w14:textId="77777777" w:rsidR="001838D5" w:rsidRPr="00E603DC" w:rsidRDefault="001838D5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E7800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31-08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-1998</w:t>
                            </w:r>
                          </w:p>
                          <w:p w14:paraId="26C58EED" w14:textId="77777777" w:rsidR="001838D5" w:rsidRPr="00E603DC" w:rsidRDefault="001838D5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Marital Status 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14:paraId="0408D778" w14:textId="77777777" w:rsidR="001838D5" w:rsidRPr="00E603DC" w:rsidRDefault="001838D5" w:rsidP="001838D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Mother Tongue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48105D73" w14:textId="77777777" w:rsidR="00751F1F" w:rsidRDefault="001838D5" w:rsidP="00751F1F">
                            <w:pPr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</w:pPr>
                            <w:r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Languages </w:t>
                            </w:r>
                            <w:r w:rsidR="00751F1F"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Known</w:t>
                            </w:r>
                            <w:r w:rsidR="00751F1F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51F1F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51F1F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="00751F1F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51F1F"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751F1F" w:rsidRPr="00E603DC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1F1F" w:rsidRPr="00E603DC">
                              <w:rPr>
                                <w:rFonts w:ascii="Calibri" w:eastAsia="Times New Roman" w:hAnsi="Calibri" w:cs="Calibri"/>
                                <w:color w:val="auto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C7F15DD" w14:textId="464E61F2" w:rsidR="00D20B78" w:rsidRPr="00751F1F" w:rsidRDefault="001816FE" w:rsidP="00751F1F">
                            <w:pPr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</w:pPr>
                            <w:r w:rsidRPr="00282237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 xml:space="preserve">Address for </w:t>
                            </w:r>
                            <w:r w:rsidR="00990EA7" w:rsidRPr="00282237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990EA7">
                              <w:rPr>
                                <w:rFonts w:ascii="Calibri" w:eastAsia="Times New Roman" w:hAnsi="Calibri" w:cs="Calibr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990EA7" w:rsidRPr="00E603DC"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  <w:lang w:val="en-IN"/>
                              </w:rPr>
                              <w:t>:</w:t>
                            </w:r>
                            <w:r w:rsidR="008E7800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3-193/C</w:t>
                            </w:r>
                            <w:r w:rsidR="00D20B78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,</w:t>
                            </w:r>
                            <w:r w:rsidR="00B56734" w:rsidRP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Pottangistreet</w:t>
                            </w:r>
                            <w:proofErr w:type="spellEnd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,</w:t>
                            </w:r>
                            <w:r w:rsidR="00B56734" w:rsidRP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Tarapuram</w:t>
                            </w:r>
                            <w:proofErr w:type="spellEnd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(V</w:t>
                            </w:r>
                            <w:r w:rsidR="00B56734" w:rsidRPr="00E603DC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),</w:t>
                            </w:r>
                          </w:p>
                          <w:p w14:paraId="32767177" w14:textId="58A422F9" w:rsidR="00B56734" w:rsidRPr="00E603DC" w:rsidRDefault="001816FE" w:rsidP="00B56734">
                            <w:pPr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</w:pPr>
                            <w:r w:rsidRPr="00E603DC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ab/>
                            </w:r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 xml:space="preserve">                                         </w:t>
                            </w:r>
                            <w:proofErr w:type="spellStart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Ramabadrapuram</w:t>
                            </w:r>
                            <w:proofErr w:type="spellEnd"/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(M),</w:t>
                            </w:r>
                            <w:r w:rsidR="00B56734" w:rsidRP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 xml:space="preserve"> </w:t>
                            </w:r>
                            <w:r w:rsidR="00B56734" w:rsidRPr="00E603DC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Vizianagaram (</w:t>
                            </w:r>
                            <w:r w:rsidR="00B56734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DT)</w:t>
                            </w:r>
                            <w:r w:rsidR="00B56734" w:rsidRPr="00E603DC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  <w:t>.</w:t>
                            </w:r>
                          </w:p>
                          <w:p w14:paraId="0FD13A12" w14:textId="77777777" w:rsidR="00B56734" w:rsidRDefault="00B56734" w:rsidP="00B56734">
                            <w:pPr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</w:pPr>
                          </w:p>
                          <w:p w14:paraId="2509556B" w14:textId="04AAB0DE" w:rsidR="00D20B78" w:rsidRDefault="00D20B78" w:rsidP="00D20B78">
                            <w:pPr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3"/>
                                <w:lang w:val="en-IN"/>
                              </w:rPr>
                            </w:pPr>
                          </w:p>
                          <w:p w14:paraId="6EAE9163" w14:textId="77777777" w:rsidR="001816FE" w:rsidRPr="004E4A54" w:rsidRDefault="001816FE" w:rsidP="001838D5">
                            <w:pPr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FC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515pt;width:389.35pt;height:148.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">
                <v:path arrowok="t"/>
                <v:textbox>
                  <w:txbxContent>
                    <w:p w14:paraId="5C02C370" w14:textId="77777777" w:rsidR="001838D5" w:rsidRPr="00E603DC" w:rsidRDefault="001838D5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Name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E7800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P Madhu</w:t>
                      </w:r>
                    </w:p>
                    <w:p w14:paraId="71107806" w14:textId="77777777" w:rsidR="001816FE" w:rsidRPr="00E603DC" w:rsidRDefault="001816FE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Father name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="008E7800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Gangu</w:t>
                      </w:r>
                      <w:proofErr w:type="spellEnd"/>
                      <w:r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 xml:space="preserve"> Naidu</w:t>
                      </w:r>
                    </w:p>
                    <w:p w14:paraId="1FD9844E" w14:textId="77777777" w:rsidR="001838D5" w:rsidRPr="00E603DC" w:rsidRDefault="001838D5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Gender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E7800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M</w:t>
                      </w:r>
                      <w:r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ale</w:t>
                      </w:r>
                    </w:p>
                    <w:p w14:paraId="76B55D34" w14:textId="77777777" w:rsidR="001838D5" w:rsidRPr="00E603DC" w:rsidRDefault="001838D5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Date of Birth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E7800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31-08</w:t>
                      </w:r>
                      <w:r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-1998</w:t>
                      </w:r>
                    </w:p>
                    <w:p w14:paraId="26C58EED" w14:textId="77777777" w:rsidR="001838D5" w:rsidRPr="00E603DC" w:rsidRDefault="001838D5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Marital Status 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Unmarried</w:t>
                      </w:r>
                    </w:p>
                    <w:p w14:paraId="0408D778" w14:textId="77777777" w:rsidR="001838D5" w:rsidRPr="00E603DC" w:rsidRDefault="001838D5" w:rsidP="001838D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Mother Tongue</w:t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Telugu</w:t>
                      </w:r>
                    </w:p>
                    <w:p w14:paraId="48105D73" w14:textId="77777777" w:rsidR="00751F1F" w:rsidRDefault="001838D5" w:rsidP="00751F1F">
                      <w:pPr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</w:pPr>
                      <w:r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Languages </w:t>
                      </w:r>
                      <w:r w:rsidR="00751F1F"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Known</w:t>
                      </w:r>
                      <w:r w:rsidR="00751F1F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="00751F1F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751F1F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="00751F1F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751F1F"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751F1F" w:rsidRPr="00E603DC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51F1F" w:rsidRPr="00E603DC">
                        <w:rPr>
                          <w:rFonts w:ascii="Calibri" w:eastAsia="Times New Roman" w:hAnsi="Calibri" w:cs="Calibri"/>
                          <w:color w:val="auto"/>
                          <w:sz w:val="24"/>
                          <w:szCs w:val="24"/>
                        </w:rPr>
                        <w:t>English</w:t>
                      </w:r>
                    </w:p>
                    <w:p w14:paraId="1C7F15DD" w14:textId="464E61F2" w:rsidR="00D20B78" w:rsidRPr="00751F1F" w:rsidRDefault="001816FE" w:rsidP="00751F1F">
                      <w:pPr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</w:pPr>
                      <w:r w:rsidRPr="00282237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 xml:space="preserve">Address for </w:t>
                      </w:r>
                      <w:r w:rsidR="00990EA7" w:rsidRPr="00282237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>Communication</w:t>
                      </w:r>
                      <w:r w:rsidR="00990EA7">
                        <w:rPr>
                          <w:rFonts w:ascii="Calibri" w:eastAsia="Times New Roman" w:hAnsi="Calibri" w:cs="Calibri"/>
                          <w:b/>
                          <w:sz w:val="24"/>
                          <w:szCs w:val="24"/>
                        </w:rPr>
                        <w:tab/>
                      </w:r>
                      <w:r w:rsidR="00990EA7" w:rsidRPr="00E603DC">
                        <w:rPr>
                          <w:rFonts w:ascii="Calibri" w:hAnsi="Calibri" w:cs="Calibri"/>
                          <w:b/>
                          <w:sz w:val="23"/>
                          <w:szCs w:val="23"/>
                          <w:lang w:val="en-IN"/>
                        </w:rPr>
                        <w:t>:</w:t>
                      </w:r>
                      <w:r w:rsidR="008E7800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3-193/C</w:t>
                      </w:r>
                      <w:r w:rsidR="00D20B78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,</w:t>
                      </w:r>
                      <w:r w:rsidR="00B56734" w:rsidRP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 xml:space="preserve"> </w:t>
                      </w:r>
                      <w:proofErr w:type="spellStart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Pottangistreet</w:t>
                      </w:r>
                      <w:proofErr w:type="spellEnd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,</w:t>
                      </w:r>
                      <w:r w:rsidR="00B56734" w:rsidRP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 xml:space="preserve"> </w:t>
                      </w:r>
                      <w:proofErr w:type="spellStart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Tarapuram</w:t>
                      </w:r>
                      <w:proofErr w:type="spellEnd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(V</w:t>
                      </w:r>
                      <w:r w:rsidR="00B56734" w:rsidRPr="00E603DC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),</w:t>
                      </w:r>
                    </w:p>
                    <w:p w14:paraId="32767177" w14:textId="58A422F9" w:rsidR="00B56734" w:rsidRPr="00E603DC" w:rsidRDefault="001816FE" w:rsidP="00B56734">
                      <w:pPr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</w:pPr>
                      <w:r w:rsidRPr="00E603DC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ab/>
                      </w:r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 xml:space="preserve">                                         </w:t>
                      </w:r>
                      <w:proofErr w:type="spellStart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Ramabadrapuram</w:t>
                      </w:r>
                      <w:proofErr w:type="spellEnd"/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(M),</w:t>
                      </w:r>
                      <w:r w:rsidR="00B56734" w:rsidRP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 xml:space="preserve"> </w:t>
                      </w:r>
                      <w:r w:rsidR="00B56734" w:rsidRPr="00E603DC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Vizianagaram (</w:t>
                      </w:r>
                      <w:r w:rsidR="00B56734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DT)</w:t>
                      </w:r>
                      <w:r w:rsidR="00B56734" w:rsidRPr="00E603DC"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  <w:t>.</w:t>
                      </w:r>
                    </w:p>
                    <w:p w14:paraId="0FD13A12" w14:textId="77777777" w:rsidR="00B56734" w:rsidRDefault="00B56734" w:rsidP="00B56734">
                      <w:pPr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</w:pPr>
                    </w:p>
                    <w:p w14:paraId="2509556B" w14:textId="04AAB0DE" w:rsidR="00D20B78" w:rsidRDefault="00D20B78" w:rsidP="00D20B78">
                      <w:pPr>
                        <w:rPr>
                          <w:rFonts w:ascii="Calibri" w:hAnsi="Calibri" w:cs="Calibri"/>
                          <w:color w:val="auto"/>
                          <w:sz w:val="24"/>
                          <w:szCs w:val="23"/>
                          <w:lang w:val="en-IN"/>
                        </w:rPr>
                      </w:pPr>
                    </w:p>
                    <w:p w14:paraId="6EAE9163" w14:textId="77777777" w:rsidR="001816FE" w:rsidRPr="004E4A54" w:rsidRDefault="001816FE" w:rsidP="001838D5">
                      <w:pPr>
                        <w:jc w:val="both"/>
                        <w:rPr>
                          <w:rFonts w:ascii="Times New Roman" w:eastAsia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9D7955" w14:textId="5E2E69FD" w:rsidR="00DD1F37" w:rsidRPr="00DD1F37" w:rsidRDefault="00DD1F37" w:rsidP="00DD1F37"/>
    <w:p w14:paraId="3744886C" w14:textId="172F23CE" w:rsidR="00DD1F37" w:rsidRPr="00DD1F37" w:rsidRDefault="00DD1F37" w:rsidP="00DD1F37"/>
    <w:p w14:paraId="5B326934" w14:textId="436FDDCB" w:rsidR="00DD1F37" w:rsidRPr="00DD1F37" w:rsidRDefault="00DD1F37" w:rsidP="00DD1F37"/>
    <w:p w14:paraId="37FAE527" w14:textId="77777777" w:rsidR="00DD1F37" w:rsidRPr="00DD1F37" w:rsidRDefault="00DD1F37" w:rsidP="00DD1F37"/>
    <w:p w14:paraId="2F35ED46" w14:textId="073D73B4" w:rsidR="00DD1F37" w:rsidRPr="00DD1F37" w:rsidRDefault="00DD1F37" w:rsidP="00DD1F37"/>
    <w:p w14:paraId="42DC63AE" w14:textId="7C855B24" w:rsidR="00DD1F37" w:rsidRPr="00DD1F37" w:rsidRDefault="00DD1F37" w:rsidP="00DD1F37"/>
    <w:p w14:paraId="1BE8EE78" w14:textId="730962DD" w:rsidR="00DD1F37" w:rsidRPr="00DD1F37" w:rsidRDefault="00DD1F37" w:rsidP="00DD1F37"/>
    <w:p w14:paraId="5211266B" w14:textId="6BB05C27" w:rsidR="00DD1F37" w:rsidRPr="00DD1F37" w:rsidRDefault="00DD1F37" w:rsidP="00DD1F37"/>
    <w:p w14:paraId="76FBB2E1" w14:textId="4AE8CD24" w:rsidR="00DD1F37" w:rsidRPr="00DD1F37" w:rsidRDefault="00DD1F37" w:rsidP="00DD1F37"/>
    <w:p w14:paraId="310A640A" w14:textId="0CB0F7AE" w:rsidR="00DD1F37" w:rsidRPr="00DD1F37" w:rsidRDefault="00DD1F37" w:rsidP="00DD1F37"/>
    <w:p w14:paraId="76ACA8AC" w14:textId="700D6596" w:rsidR="00DD1F37" w:rsidRPr="00DD1F37" w:rsidRDefault="00DD1F37" w:rsidP="00DD1F37"/>
    <w:p w14:paraId="58CFD4E8" w14:textId="08182180" w:rsidR="00DD1F37" w:rsidRPr="00DD1F37" w:rsidRDefault="00DD1F37" w:rsidP="00DD1F37"/>
    <w:p w14:paraId="38279D07" w14:textId="56C28628" w:rsidR="00DD1F37" w:rsidRPr="00DD1F37" w:rsidRDefault="00DD1F37" w:rsidP="00DD1F37"/>
    <w:p w14:paraId="62BFD9BA" w14:textId="77777777" w:rsidR="00DD1F37" w:rsidRPr="00DD1F37" w:rsidRDefault="00DD1F37" w:rsidP="00DD1F37"/>
    <w:p w14:paraId="751099A5" w14:textId="092FA2A4" w:rsidR="00DD1F37" w:rsidRPr="00DD1F37" w:rsidRDefault="00DD1F37" w:rsidP="00DD1F37"/>
    <w:p w14:paraId="18E3506C" w14:textId="77777777" w:rsidR="00DD1F37" w:rsidRPr="00DD1F37" w:rsidRDefault="00DD1F37" w:rsidP="00DD1F37"/>
    <w:p w14:paraId="6390EDEA" w14:textId="77777777" w:rsidR="00DD1F37" w:rsidRPr="00DD1F37" w:rsidRDefault="00DD1F37" w:rsidP="00DD1F37">
      <w:pPr>
        <w:rPr>
          <w:rFonts w:asciiTheme="majorHAnsi" w:hAnsiTheme="majorHAnsi"/>
          <w:b/>
          <w:color w:val="000000" w:themeColor="text1"/>
          <w:sz w:val="32"/>
          <w:u w:val="single"/>
        </w:rPr>
      </w:pPr>
      <w:r w:rsidRPr="00DD1F37">
        <w:rPr>
          <w:rFonts w:asciiTheme="majorHAnsi" w:hAnsiTheme="majorHAnsi"/>
          <w:b/>
          <w:color w:val="000000" w:themeColor="text1"/>
          <w:sz w:val="32"/>
          <w:u w:val="single"/>
        </w:rPr>
        <w:t>DECLARATION:</w:t>
      </w:r>
    </w:p>
    <w:p w14:paraId="4A040A11" w14:textId="77777777" w:rsidR="00DD1F37" w:rsidRPr="00DD1F37" w:rsidRDefault="00DD1F37" w:rsidP="00DD1F37">
      <w:pPr>
        <w:rPr>
          <w:rFonts w:asciiTheme="majorHAnsi" w:hAnsiTheme="majorHAnsi"/>
          <w:b/>
        </w:rPr>
      </w:pPr>
    </w:p>
    <w:p w14:paraId="180302C6" w14:textId="1FA05EF9" w:rsidR="00DD1F37" w:rsidRPr="00DD1F37" w:rsidRDefault="00DD1F37" w:rsidP="00DD1F37">
      <w:pPr>
        <w:rPr>
          <w:color w:val="000000" w:themeColor="text1"/>
        </w:rPr>
      </w:pPr>
      <w:r w:rsidRPr="00DD1F37">
        <w:rPr>
          <w:color w:val="000000" w:themeColor="text1"/>
        </w:rPr>
        <w:t xml:space="preserve">  I </w:t>
      </w:r>
      <w:proofErr w:type="spellStart"/>
      <w:r w:rsidRPr="00DD1F37">
        <w:rPr>
          <w:color w:val="000000" w:themeColor="text1"/>
        </w:rPr>
        <w:t>hearby</w:t>
      </w:r>
      <w:proofErr w:type="spellEnd"/>
      <w:r w:rsidRPr="00DD1F37">
        <w:rPr>
          <w:color w:val="000000" w:themeColor="text1"/>
        </w:rPr>
        <w:t xml:space="preserve"> declare that the information furnished above is true and best of my knowledge.</w:t>
      </w:r>
    </w:p>
    <w:p w14:paraId="468E1C2D" w14:textId="1EFD226F" w:rsidR="00DD1F37" w:rsidRPr="00DD1F37" w:rsidRDefault="00DD1F37" w:rsidP="00DD1F37"/>
    <w:p w14:paraId="54DBD7AB" w14:textId="1A3D9114" w:rsidR="00DD1F37" w:rsidRPr="00DD1F37" w:rsidRDefault="00DD1F37" w:rsidP="00DD1F37"/>
    <w:p w14:paraId="10ED957D" w14:textId="6612E065" w:rsidR="00DD1F37" w:rsidRPr="00DD1F37" w:rsidRDefault="00751F1F" w:rsidP="00DD1F37">
      <w:pPr>
        <w:rPr>
          <w:b/>
          <w:color w:val="000000" w:themeColor="text1"/>
          <w:sz w:val="24"/>
        </w:rPr>
      </w:pPr>
      <w:r w:rsidRPr="00DD1F37">
        <w:rPr>
          <w:b/>
          <w:color w:val="000000" w:themeColor="text1"/>
          <w:sz w:val="24"/>
        </w:rPr>
        <w:t>Place:</w:t>
      </w:r>
    </w:p>
    <w:p w14:paraId="058C9223" w14:textId="01CE459A" w:rsidR="00DD1F37" w:rsidRPr="00DD1F37" w:rsidRDefault="00751F1F" w:rsidP="00DD1F37">
      <w:pPr>
        <w:tabs>
          <w:tab w:val="left" w:pos="7573"/>
        </w:tabs>
        <w:rPr>
          <w:b/>
          <w:color w:val="000000" w:themeColor="text1"/>
        </w:rPr>
      </w:pPr>
      <w:r w:rsidRPr="00DD1F37">
        <w:rPr>
          <w:b/>
          <w:color w:val="000000" w:themeColor="text1"/>
          <w:sz w:val="24"/>
        </w:rPr>
        <w:t>Date:</w:t>
      </w:r>
      <w:r w:rsidR="00DD1F37">
        <w:rPr>
          <w:b/>
          <w:color w:val="000000" w:themeColor="text1"/>
        </w:rPr>
        <w:tab/>
        <w:t>(</w:t>
      </w:r>
      <w:r>
        <w:rPr>
          <w:b/>
          <w:color w:val="000000" w:themeColor="text1"/>
        </w:rPr>
        <w:t>P. MADHU</w:t>
      </w:r>
      <w:r w:rsidR="00DD1F37">
        <w:rPr>
          <w:b/>
          <w:color w:val="000000" w:themeColor="text1"/>
        </w:rPr>
        <w:t>)</w:t>
      </w:r>
    </w:p>
    <w:p w14:paraId="7CCF0541" w14:textId="68051255" w:rsidR="00DD1F37" w:rsidRPr="00DD1F37" w:rsidRDefault="00DD1F37" w:rsidP="00DD1F37"/>
    <w:p w14:paraId="2D0985D3" w14:textId="59837D98" w:rsidR="00160981" w:rsidRPr="00DD1F37" w:rsidRDefault="00160981" w:rsidP="00DD1F37"/>
    <w:sectPr w:rsidR="00160981" w:rsidRPr="00DD1F37" w:rsidSect="005A3D14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EE2C" w14:textId="77777777" w:rsidR="00B21144" w:rsidRDefault="00B21144" w:rsidP="0068194B">
      <w:r>
        <w:separator/>
      </w:r>
    </w:p>
    <w:p w14:paraId="14F2D4DF" w14:textId="77777777" w:rsidR="00B21144" w:rsidRDefault="00B21144"/>
    <w:p w14:paraId="42DD1C0B" w14:textId="77777777" w:rsidR="00B21144" w:rsidRDefault="00B21144"/>
  </w:endnote>
  <w:endnote w:type="continuationSeparator" w:id="0">
    <w:p w14:paraId="3886576C" w14:textId="77777777" w:rsidR="00B21144" w:rsidRDefault="00B21144" w:rsidP="0068194B">
      <w:r>
        <w:continuationSeparator/>
      </w:r>
    </w:p>
    <w:p w14:paraId="14D49E9B" w14:textId="77777777" w:rsidR="00B21144" w:rsidRDefault="00B21144"/>
    <w:p w14:paraId="3BD56804" w14:textId="77777777" w:rsidR="00B21144" w:rsidRDefault="00B21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AFF23" w14:textId="77777777" w:rsidR="002B2958" w:rsidRDefault="007A1C8D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E055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9EAF" w14:textId="77777777" w:rsidR="00B21144" w:rsidRDefault="00B21144" w:rsidP="0068194B">
      <w:r>
        <w:separator/>
      </w:r>
    </w:p>
    <w:p w14:paraId="49814B7B" w14:textId="77777777" w:rsidR="00B21144" w:rsidRDefault="00B21144"/>
    <w:p w14:paraId="00399876" w14:textId="77777777" w:rsidR="00B21144" w:rsidRDefault="00B21144"/>
  </w:footnote>
  <w:footnote w:type="continuationSeparator" w:id="0">
    <w:p w14:paraId="11315E61" w14:textId="77777777" w:rsidR="00B21144" w:rsidRDefault="00B21144" w:rsidP="0068194B">
      <w:r>
        <w:continuationSeparator/>
      </w:r>
    </w:p>
    <w:p w14:paraId="2DFE6D6E" w14:textId="77777777" w:rsidR="00B21144" w:rsidRDefault="00B21144"/>
    <w:p w14:paraId="14B8E5A9" w14:textId="77777777" w:rsidR="00B21144" w:rsidRDefault="00B21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CB28" w14:textId="77777777" w:rsidR="00236D54" w:rsidRPr="004E01EB" w:rsidRDefault="00DE26CA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5D442369" wp14:editId="1A0F67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0" b="0"/>
              <wp:wrapNone/>
              <wp:docPr id="2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24637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2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66B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D93F76"/>
    <w:multiLevelType w:val="hybridMultilevel"/>
    <w:tmpl w:val="830491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EE70AB"/>
    <w:multiLevelType w:val="hybridMultilevel"/>
    <w:tmpl w:val="E9A4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E48B4"/>
    <w:multiLevelType w:val="hybridMultilevel"/>
    <w:tmpl w:val="558EB4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94BDF"/>
    <w:multiLevelType w:val="hybridMultilevel"/>
    <w:tmpl w:val="281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987857"/>
    <w:multiLevelType w:val="hybridMultilevel"/>
    <w:tmpl w:val="DF265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7022637"/>
    <w:multiLevelType w:val="hybridMultilevel"/>
    <w:tmpl w:val="3BD247E8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220DE"/>
    <w:multiLevelType w:val="hybridMultilevel"/>
    <w:tmpl w:val="056E9D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8"/>
  </w:num>
  <w:num w:numId="16">
    <w:abstractNumId w:val="19"/>
  </w:num>
  <w:num w:numId="17">
    <w:abstractNumId w:val="10"/>
  </w:num>
  <w:num w:numId="18">
    <w:abstractNumId w:val="13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A"/>
    <w:rsid w:val="000001EF"/>
    <w:rsid w:val="00007322"/>
    <w:rsid w:val="00007728"/>
    <w:rsid w:val="00024584"/>
    <w:rsid w:val="00024730"/>
    <w:rsid w:val="00055E95"/>
    <w:rsid w:val="000671B1"/>
    <w:rsid w:val="0007021F"/>
    <w:rsid w:val="000A2A63"/>
    <w:rsid w:val="000A6B57"/>
    <w:rsid w:val="000B2BA5"/>
    <w:rsid w:val="000C0150"/>
    <w:rsid w:val="000F2F8C"/>
    <w:rsid w:val="0010006E"/>
    <w:rsid w:val="001045A8"/>
    <w:rsid w:val="00114A91"/>
    <w:rsid w:val="001427E1"/>
    <w:rsid w:val="00160981"/>
    <w:rsid w:val="00163668"/>
    <w:rsid w:val="00171566"/>
    <w:rsid w:val="00174676"/>
    <w:rsid w:val="001755A8"/>
    <w:rsid w:val="001816FE"/>
    <w:rsid w:val="001838D5"/>
    <w:rsid w:val="00184014"/>
    <w:rsid w:val="00192008"/>
    <w:rsid w:val="001C0E68"/>
    <w:rsid w:val="001C4B6F"/>
    <w:rsid w:val="001D0BF1"/>
    <w:rsid w:val="001E3120"/>
    <w:rsid w:val="001E50EE"/>
    <w:rsid w:val="001E7E0C"/>
    <w:rsid w:val="001F0BB0"/>
    <w:rsid w:val="001F4E6D"/>
    <w:rsid w:val="001F6140"/>
    <w:rsid w:val="00203573"/>
    <w:rsid w:val="0020597D"/>
    <w:rsid w:val="00213B4C"/>
    <w:rsid w:val="00223D4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237"/>
    <w:rsid w:val="00294998"/>
    <w:rsid w:val="00297F18"/>
    <w:rsid w:val="002A1945"/>
    <w:rsid w:val="002B2958"/>
    <w:rsid w:val="002B3FC8"/>
    <w:rsid w:val="002D23C5"/>
    <w:rsid w:val="002D6137"/>
    <w:rsid w:val="002E5CFF"/>
    <w:rsid w:val="002E6F35"/>
    <w:rsid w:val="002E7E61"/>
    <w:rsid w:val="002F05E5"/>
    <w:rsid w:val="002F254D"/>
    <w:rsid w:val="002F30E4"/>
    <w:rsid w:val="00307140"/>
    <w:rsid w:val="00316DFF"/>
    <w:rsid w:val="00325B57"/>
    <w:rsid w:val="00326D3E"/>
    <w:rsid w:val="00336056"/>
    <w:rsid w:val="00353690"/>
    <w:rsid w:val="003544E1"/>
    <w:rsid w:val="00362C50"/>
    <w:rsid w:val="00366398"/>
    <w:rsid w:val="003A0632"/>
    <w:rsid w:val="003A30E5"/>
    <w:rsid w:val="003A6ADF"/>
    <w:rsid w:val="003A6AEC"/>
    <w:rsid w:val="003B5928"/>
    <w:rsid w:val="003D0349"/>
    <w:rsid w:val="003D380F"/>
    <w:rsid w:val="003E160D"/>
    <w:rsid w:val="003F014C"/>
    <w:rsid w:val="003F1D5F"/>
    <w:rsid w:val="00405128"/>
    <w:rsid w:val="00406CFF"/>
    <w:rsid w:val="00416B25"/>
    <w:rsid w:val="00420592"/>
    <w:rsid w:val="00420B73"/>
    <w:rsid w:val="00421B70"/>
    <w:rsid w:val="004319E0"/>
    <w:rsid w:val="00437E8C"/>
    <w:rsid w:val="00440225"/>
    <w:rsid w:val="004726BC"/>
    <w:rsid w:val="00474105"/>
    <w:rsid w:val="00480E6E"/>
    <w:rsid w:val="00486277"/>
    <w:rsid w:val="00486DFF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EEE"/>
    <w:rsid w:val="00566A35"/>
    <w:rsid w:val="0056701E"/>
    <w:rsid w:val="005740D7"/>
    <w:rsid w:val="005742D7"/>
    <w:rsid w:val="00582D86"/>
    <w:rsid w:val="00587EE4"/>
    <w:rsid w:val="005A0943"/>
    <w:rsid w:val="005A0F26"/>
    <w:rsid w:val="005A1B10"/>
    <w:rsid w:val="005A3D14"/>
    <w:rsid w:val="005A6850"/>
    <w:rsid w:val="005B1B1B"/>
    <w:rsid w:val="005C51FA"/>
    <w:rsid w:val="005C5932"/>
    <w:rsid w:val="005D3CA7"/>
    <w:rsid w:val="005D4CC1"/>
    <w:rsid w:val="005F4B91"/>
    <w:rsid w:val="005F55D2"/>
    <w:rsid w:val="00601CF0"/>
    <w:rsid w:val="006210A0"/>
    <w:rsid w:val="0062312F"/>
    <w:rsid w:val="00625F2C"/>
    <w:rsid w:val="00657AF3"/>
    <w:rsid w:val="006603FE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7996"/>
    <w:rsid w:val="007273B7"/>
    <w:rsid w:val="00733E0A"/>
    <w:rsid w:val="007350D6"/>
    <w:rsid w:val="0074403D"/>
    <w:rsid w:val="00746D44"/>
    <w:rsid w:val="00751F1F"/>
    <w:rsid w:val="007538DC"/>
    <w:rsid w:val="00757803"/>
    <w:rsid w:val="0079206B"/>
    <w:rsid w:val="00793C92"/>
    <w:rsid w:val="00796076"/>
    <w:rsid w:val="007A1C8D"/>
    <w:rsid w:val="007B3602"/>
    <w:rsid w:val="007C0566"/>
    <w:rsid w:val="007C606B"/>
    <w:rsid w:val="007E6A61"/>
    <w:rsid w:val="007F0FB1"/>
    <w:rsid w:val="00801140"/>
    <w:rsid w:val="00803404"/>
    <w:rsid w:val="00831724"/>
    <w:rsid w:val="00834955"/>
    <w:rsid w:val="00855B59"/>
    <w:rsid w:val="00860461"/>
    <w:rsid w:val="0086487C"/>
    <w:rsid w:val="00870B20"/>
    <w:rsid w:val="008829F8"/>
    <w:rsid w:val="00885897"/>
    <w:rsid w:val="008A0E7C"/>
    <w:rsid w:val="008A6538"/>
    <w:rsid w:val="008C7056"/>
    <w:rsid w:val="008E780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EA7"/>
    <w:rsid w:val="009A44CE"/>
    <w:rsid w:val="009C4DFC"/>
    <w:rsid w:val="009D44F8"/>
    <w:rsid w:val="009E3160"/>
    <w:rsid w:val="009F220C"/>
    <w:rsid w:val="009F3B05"/>
    <w:rsid w:val="009F4931"/>
    <w:rsid w:val="00A00447"/>
    <w:rsid w:val="00A00E69"/>
    <w:rsid w:val="00A078EA"/>
    <w:rsid w:val="00A14534"/>
    <w:rsid w:val="00A16DAA"/>
    <w:rsid w:val="00A24162"/>
    <w:rsid w:val="00A25023"/>
    <w:rsid w:val="00A270EA"/>
    <w:rsid w:val="00A30E82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178"/>
    <w:rsid w:val="00AB32F8"/>
    <w:rsid w:val="00AB610B"/>
    <w:rsid w:val="00AD360E"/>
    <w:rsid w:val="00AD40FB"/>
    <w:rsid w:val="00AD782D"/>
    <w:rsid w:val="00AE7650"/>
    <w:rsid w:val="00B10EBE"/>
    <w:rsid w:val="00B21144"/>
    <w:rsid w:val="00B236F1"/>
    <w:rsid w:val="00B25962"/>
    <w:rsid w:val="00B50F99"/>
    <w:rsid w:val="00B51D1B"/>
    <w:rsid w:val="00B540F4"/>
    <w:rsid w:val="00B56734"/>
    <w:rsid w:val="00B60FD0"/>
    <w:rsid w:val="00B622DF"/>
    <w:rsid w:val="00B6332A"/>
    <w:rsid w:val="00B7557C"/>
    <w:rsid w:val="00B81760"/>
    <w:rsid w:val="00B8494C"/>
    <w:rsid w:val="00B96522"/>
    <w:rsid w:val="00BA1546"/>
    <w:rsid w:val="00BB4E51"/>
    <w:rsid w:val="00BB5AD1"/>
    <w:rsid w:val="00BD2ED6"/>
    <w:rsid w:val="00BD431F"/>
    <w:rsid w:val="00BE22FD"/>
    <w:rsid w:val="00BE423E"/>
    <w:rsid w:val="00BF61AC"/>
    <w:rsid w:val="00C30308"/>
    <w:rsid w:val="00C47FA6"/>
    <w:rsid w:val="00C57FC6"/>
    <w:rsid w:val="00C66A7D"/>
    <w:rsid w:val="00C7796D"/>
    <w:rsid w:val="00C779DA"/>
    <w:rsid w:val="00C814F7"/>
    <w:rsid w:val="00CA3271"/>
    <w:rsid w:val="00CA4B4D"/>
    <w:rsid w:val="00CA5E4F"/>
    <w:rsid w:val="00CB35C3"/>
    <w:rsid w:val="00CB79FA"/>
    <w:rsid w:val="00CD323D"/>
    <w:rsid w:val="00CE0711"/>
    <w:rsid w:val="00CE1324"/>
    <w:rsid w:val="00CE4030"/>
    <w:rsid w:val="00CE64B3"/>
    <w:rsid w:val="00CF1A49"/>
    <w:rsid w:val="00D0630C"/>
    <w:rsid w:val="00D20B78"/>
    <w:rsid w:val="00D243A9"/>
    <w:rsid w:val="00D305E5"/>
    <w:rsid w:val="00D35018"/>
    <w:rsid w:val="00D37CD3"/>
    <w:rsid w:val="00D61DA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F37"/>
    <w:rsid w:val="00DE0FAA"/>
    <w:rsid w:val="00DE136D"/>
    <w:rsid w:val="00DE26CA"/>
    <w:rsid w:val="00DE6534"/>
    <w:rsid w:val="00DF4D6C"/>
    <w:rsid w:val="00E01923"/>
    <w:rsid w:val="00E05591"/>
    <w:rsid w:val="00E14498"/>
    <w:rsid w:val="00E2397A"/>
    <w:rsid w:val="00E254DB"/>
    <w:rsid w:val="00E300FC"/>
    <w:rsid w:val="00E362DB"/>
    <w:rsid w:val="00E5632B"/>
    <w:rsid w:val="00E603DC"/>
    <w:rsid w:val="00E70240"/>
    <w:rsid w:val="00E71E6B"/>
    <w:rsid w:val="00E76C5D"/>
    <w:rsid w:val="00E81CC5"/>
    <w:rsid w:val="00E85A87"/>
    <w:rsid w:val="00E85B4A"/>
    <w:rsid w:val="00E94A8A"/>
    <w:rsid w:val="00E9528E"/>
    <w:rsid w:val="00EA5099"/>
    <w:rsid w:val="00EC1351"/>
    <w:rsid w:val="00EC4CBF"/>
    <w:rsid w:val="00ED4BF3"/>
    <w:rsid w:val="00EE2CA8"/>
    <w:rsid w:val="00EE6F7C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F07D9"/>
  <w15:docId w15:val="{0892F298-8816-F142-B34F-D4CB7CD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DD99B7BEC49928F9B181A96CF6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E3A8A-EBA4-49B5-8858-59DFE151CB6B}"/>
      </w:docPartPr>
      <w:docPartBody>
        <w:p w:rsidR="004A7FD5" w:rsidRDefault="001A5879">
          <w:pPr>
            <w:pStyle w:val="AB0DD99B7BEC49928F9B181A96CF69F1"/>
          </w:pPr>
          <w:r w:rsidRPr="00CF1A49">
            <w:t>Phone</w:t>
          </w:r>
        </w:p>
      </w:docPartBody>
    </w:docPart>
    <w:docPart>
      <w:docPartPr>
        <w:name w:val="EB8F4F47D6FD49CA9A8D9AEDB9FC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C04C-019E-4172-87BD-947FEA1924AB}"/>
      </w:docPartPr>
      <w:docPartBody>
        <w:p w:rsidR="004A7FD5" w:rsidRDefault="001A5879">
          <w:pPr>
            <w:pStyle w:val="EB8F4F47D6FD49CA9A8D9AEDB9FCD76D"/>
          </w:pPr>
          <w:r w:rsidRPr="00CF1A49">
            <w:t>Education</w:t>
          </w:r>
        </w:p>
      </w:docPartBody>
    </w:docPart>
    <w:docPart>
      <w:docPartPr>
        <w:name w:val="1776BDF1C7DA450795C6A9D806A4A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06550-E1C8-4851-8E94-DC2A02A83C9E}"/>
      </w:docPartPr>
      <w:docPartBody>
        <w:p w:rsidR="004A7FD5" w:rsidRDefault="001A5879">
          <w:pPr>
            <w:pStyle w:val="1776BDF1C7DA450795C6A9D806A4AC7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EAF"/>
    <w:rsid w:val="000A474C"/>
    <w:rsid w:val="001A5879"/>
    <w:rsid w:val="003B3310"/>
    <w:rsid w:val="004A7FD5"/>
    <w:rsid w:val="00691FF4"/>
    <w:rsid w:val="00A519D1"/>
    <w:rsid w:val="00D47819"/>
    <w:rsid w:val="00D62EAF"/>
    <w:rsid w:val="00F11C5E"/>
    <w:rsid w:val="00F9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B7ECBDAD6416A8CABDCA3E42620B4">
    <w:name w:val="10FB7ECBDAD6416A8CABDCA3E42620B4"/>
    <w:rsid w:val="000A474C"/>
  </w:style>
  <w:style w:type="character" w:styleId="IntenseEmphasis">
    <w:name w:val="Intense Emphasis"/>
    <w:basedOn w:val="DefaultParagraphFont"/>
    <w:uiPriority w:val="2"/>
    <w:rsid w:val="000A474C"/>
    <w:rPr>
      <w:b/>
      <w:iCs/>
      <w:color w:val="262626" w:themeColor="text1" w:themeTint="D9"/>
    </w:rPr>
  </w:style>
  <w:style w:type="paragraph" w:customStyle="1" w:styleId="660E904FB32A45CA817B04EF16CBE514">
    <w:name w:val="660E904FB32A45CA817B04EF16CBE514"/>
    <w:rsid w:val="000A474C"/>
  </w:style>
  <w:style w:type="paragraph" w:customStyle="1" w:styleId="AFA0995E7174444A9BEC297D2A0A17C6">
    <w:name w:val="AFA0995E7174444A9BEC297D2A0A17C6"/>
    <w:rsid w:val="000A474C"/>
  </w:style>
  <w:style w:type="paragraph" w:customStyle="1" w:styleId="C19DB21393F941D6BD35BBE78E739814">
    <w:name w:val="C19DB21393F941D6BD35BBE78E739814"/>
    <w:rsid w:val="000A474C"/>
  </w:style>
  <w:style w:type="paragraph" w:customStyle="1" w:styleId="AB0DD99B7BEC49928F9B181A96CF69F1">
    <w:name w:val="AB0DD99B7BEC49928F9B181A96CF69F1"/>
    <w:rsid w:val="000A474C"/>
  </w:style>
  <w:style w:type="paragraph" w:customStyle="1" w:styleId="830A808284F2426A94F31823550EAB57">
    <w:name w:val="830A808284F2426A94F31823550EAB57"/>
    <w:rsid w:val="000A474C"/>
  </w:style>
  <w:style w:type="paragraph" w:customStyle="1" w:styleId="0D166F693FC746BC9E86980D663C633E">
    <w:name w:val="0D166F693FC746BC9E86980D663C633E"/>
    <w:rsid w:val="000A474C"/>
  </w:style>
  <w:style w:type="paragraph" w:customStyle="1" w:styleId="B92F7DF07CF647898157AE1CC286ED36">
    <w:name w:val="B92F7DF07CF647898157AE1CC286ED36"/>
    <w:rsid w:val="000A474C"/>
  </w:style>
  <w:style w:type="paragraph" w:customStyle="1" w:styleId="C9F9979F632946D78D573F89A673C6FD">
    <w:name w:val="C9F9979F632946D78D573F89A673C6FD"/>
    <w:rsid w:val="000A474C"/>
  </w:style>
  <w:style w:type="paragraph" w:customStyle="1" w:styleId="A9F5C9587E7D496E9381676196173E6B">
    <w:name w:val="A9F5C9587E7D496E9381676196173E6B"/>
    <w:rsid w:val="000A474C"/>
  </w:style>
  <w:style w:type="paragraph" w:customStyle="1" w:styleId="87750832A1D3417CBEA44C4E4575D0F9">
    <w:name w:val="87750832A1D3417CBEA44C4E4575D0F9"/>
    <w:rsid w:val="000A474C"/>
  </w:style>
  <w:style w:type="paragraph" w:customStyle="1" w:styleId="5C480A02B259462A967572940282F226">
    <w:name w:val="5C480A02B259462A967572940282F226"/>
    <w:rsid w:val="000A474C"/>
  </w:style>
  <w:style w:type="paragraph" w:customStyle="1" w:styleId="F3BA6ED571A5487A8D9E51600382CA22">
    <w:name w:val="F3BA6ED571A5487A8D9E51600382CA22"/>
    <w:rsid w:val="000A474C"/>
  </w:style>
  <w:style w:type="paragraph" w:customStyle="1" w:styleId="A1743F2F089F40DCB92DC61C64DCDE24">
    <w:name w:val="A1743F2F089F40DCB92DC61C64DCDE24"/>
    <w:rsid w:val="000A474C"/>
  </w:style>
  <w:style w:type="paragraph" w:customStyle="1" w:styleId="A532EA9453584C74922C276CB5377A8C">
    <w:name w:val="A532EA9453584C74922C276CB5377A8C"/>
    <w:rsid w:val="000A474C"/>
  </w:style>
  <w:style w:type="character" w:styleId="SubtleReference">
    <w:name w:val="Subtle Reference"/>
    <w:basedOn w:val="DefaultParagraphFont"/>
    <w:uiPriority w:val="10"/>
    <w:qFormat/>
    <w:rsid w:val="00D62EAF"/>
    <w:rPr>
      <w:b/>
      <w:caps w:val="0"/>
      <w:smallCaps/>
      <w:color w:val="595959" w:themeColor="text1" w:themeTint="A6"/>
    </w:rPr>
  </w:style>
  <w:style w:type="paragraph" w:customStyle="1" w:styleId="40862E4C4F96453690C5CB63C6566D1D">
    <w:name w:val="40862E4C4F96453690C5CB63C6566D1D"/>
    <w:rsid w:val="000A474C"/>
  </w:style>
  <w:style w:type="paragraph" w:customStyle="1" w:styleId="D2A0876F81D247E2B328DFA080B3CA99">
    <w:name w:val="D2A0876F81D247E2B328DFA080B3CA99"/>
    <w:rsid w:val="000A474C"/>
  </w:style>
  <w:style w:type="paragraph" w:customStyle="1" w:styleId="AB96974687BD46ABBD6853EAE28F0EEC">
    <w:name w:val="AB96974687BD46ABBD6853EAE28F0EEC"/>
    <w:rsid w:val="000A474C"/>
  </w:style>
  <w:style w:type="paragraph" w:customStyle="1" w:styleId="50177F2071BE4AC1AB047D5563EE4583">
    <w:name w:val="50177F2071BE4AC1AB047D5563EE4583"/>
    <w:rsid w:val="000A474C"/>
  </w:style>
  <w:style w:type="paragraph" w:customStyle="1" w:styleId="3BC36E3B33214501BB4CB50F6609AD3C">
    <w:name w:val="3BC36E3B33214501BB4CB50F6609AD3C"/>
    <w:rsid w:val="000A474C"/>
  </w:style>
  <w:style w:type="paragraph" w:customStyle="1" w:styleId="88B092FB4E0E4575BF7DEA20B3E26F19">
    <w:name w:val="88B092FB4E0E4575BF7DEA20B3E26F19"/>
    <w:rsid w:val="000A474C"/>
  </w:style>
  <w:style w:type="paragraph" w:customStyle="1" w:styleId="1133D08D272A4510AFA6BC9DC6CF1580">
    <w:name w:val="1133D08D272A4510AFA6BC9DC6CF1580"/>
    <w:rsid w:val="000A474C"/>
  </w:style>
  <w:style w:type="paragraph" w:customStyle="1" w:styleId="EB8F4F47D6FD49CA9A8D9AEDB9FCD76D">
    <w:name w:val="EB8F4F47D6FD49CA9A8D9AEDB9FCD76D"/>
    <w:rsid w:val="000A474C"/>
  </w:style>
  <w:style w:type="paragraph" w:customStyle="1" w:styleId="DD9C11F000424FD987D984C1B9D3D912">
    <w:name w:val="DD9C11F000424FD987D984C1B9D3D912"/>
    <w:rsid w:val="000A474C"/>
  </w:style>
  <w:style w:type="paragraph" w:customStyle="1" w:styleId="6E095503E8564F5683980AAD75A14A62">
    <w:name w:val="6E095503E8564F5683980AAD75A14A62"/>
    <w:rsid w:val="000A474C"/>
  </w:style>
  <w:style w:type="paragraph" w:customStyle="1" w:styleId="01ED62FA042A46C881483A8EDE4434C6">
    <w:name w:val="01ED62FA042A46C881483A8EDE4434C6"/>
    <w:rsid w:val="000A474C"/>
  </w:style>
  <w:style w:type="paragraph" w:customStyle="1" w:styleId="B90B4D15884D40EFB6BDB95A540A6A25">
    <w:name w:val="B90B4D15884D40EFB6BDB95A540A6A25"/>
    <w:rsid w:val="000A474C"/>
  </w:style>
  <w:style w:type="paragraph" w:customStyle="1" w:styleId="915495B7AB0F4C84863C73B835386AD1">
    <w:name w:val="915495B7AB0F4C84863C73B835386AD1"/>
    <w:rsid w:val="000A474C"/>
  </w:style>
  <w:style w:type="paragraph" w:customStyle="1" w:styleId="A94966539CB849F8A9282D76F6A0DCF8">
    <w:name w:val="A94966539CB849F8A9282D76F6A0DCF8"/>
    <w:rsid w:val="000A474C"/>
  </w:style>
  <w:style w:type="paragraph" w:customStyle="1" w:styleId="525FDC2AD1134CFF93FF0214CB6D1516">
    <w:name w:val="525FDC2AD1134CFF93FF0214CB6D1516"/>
    <w:rsid w:val="000A474C"/>
  </w:style>
  <w:style w:type="paragraph" w:customStyle="1" w:styleId="FCF318A410CC4FEC86E0E7ED0CA11DD6">
    <w:name w:val="FCF318A410CC4FEC86E0E7ED0CA11DD6"/>
    <w:rsid w:val="000A474C"/>
  </w:style>
  <w:style w:type="paragraph" w:customStyle="1" w:styleId="308A2162E80947FE841C815D7B7FFFE5">
    <w:name w:val="308A2162E80947FE841C815D7B7FFFE5"/>
    <w:rsid w:val="000A474C"/>
  </w:style>
  <w:style w:type="paragraph" w:customStyle="1" w:styleId="2E1CC2829553417EB8698B88206C29F1">
    <w:name w:val="2E1CC2829553417EB8698B88206C29F1"/>
    <w:rsid w:val="000A474C"/>
  </w:style>
  <w:style w:type="paragraph" w:customStyle="1" w:styleId="1776BDF1C7DA450795C6A9D806A4AC70">
    <w:name w:val="1776BDF1C7DA450795C6A9D806A4AC70"/>
    <w:rsid w:val="000A474C"/>
  </w:style>
  <w:style w:type="paragraph" w:customStyle="1" w:styleId="6EC5FBD1C84640FDBB1720B0F094253A">
    <w:name w:val="6EC5FBD1C84640FDBB1720B0F094253A"/>
    <w:rsid w:val="000A474C"/>
  </w:style>
  <w:style w:type="paragraph" w:customStyle="1" w:styleId="B7EE47D114AD4E85BD3F7BB77A7BD34D">
    <w:name w:val="B7EE47D114AD4E85BD3F7BB77A7BD34D"/>
    <w:rsid w:val="000A474C"/>
  </w:style>
  <w:style w:type="paragraph" w:customStyle="1" w:styleId="437E58C246D44BE78F54B1EE38813E95">
    <w:name w:val="437E58C246D44BE78F54B1EE38813E95"/>
    <w:rsid w:val="000A474C"/>
  </w:style>
  <w:style w:type="paragraph" w:customStyle="1" w:styleId="04208981744846BD976999E667926F1E">
    <w:name w:val="04208981744846BD976999E667926F1E"/>
    <w:rsid w:val="000A474C"/>
  </w:style>
  <w:style w:type="paragraph" w:customStyle="1" w:styleId="A296C2133D584BD2AB32A7EDC6765D2E">
    <w:name w:val="A296C2133D584BD2AB32A7EDC6765D2E"/>
    <w:rsid w:val="000A474C"/>
  </w:style>
  <w:style w:type="paragraph" w:customStyle="1" w:styleId="9359EE56B7CF4243B4E706C64B39EC9F">
    <w:name w:val="9359EE56B7CF4243B4E706C64B39EC9F"/>
    <w:rsid w:val="000A474C"/>
  </w:style>
  <w:style w:type="paragraph" w:customStyle="1" w:styleId="7AA9D143207844CBA9358641C65DD168">
    <w:name w:val="7AA9D143207844CBA9358641C65DD168"/>
    <w:rsid w:val="000A474C"/>
  </w:style>
  <w:style w:type="paragraph" w:customStyle="1" w:styleId="4D34A2E323904B809EDBF358175189C8">
    <w:name w:val="4D34A2E323904B809EDBF358175189C8"/>
    <w:rsid w:val="00D62EAF"/>
  </w:style>
  <w:style w:type="paragraph" w:customStyle="1" w:styleId="E66375F521714924A50494434760CCE2">
    <w:name w:val="E66375F521714924A50494434760CCE2"/>
    <w:rsid w:val="00D62EAF"/>
  </w:style>
  <w:style w:type="paragraph" w:customStyle="1" w:styleId="F21F357D5EA84845B1DC914F5411C992">
    <w:name w:val="F21F357D5EA84845B1DC914F5411C992"/>
    <w:rsid w:val="00D62EAF"/>
  </w:style>
  <w:style w:type="paragraph" w:customStyle="1" w:styleId="092B352646134A4EAF5F7F31F84D53E7">
    <w:name w:val="092B352646134A4EAF5F7F31F84D53E7"/>
    <w:rsid w:val="00D62EAF"/>
  </w:style>
  <w:style w:type="paragraph" w:customStyle="1" w:styleId="E0CE76FD34E846AE979337B1D2A2A443">
    <w:name w:val="E0CE76FD34E846AE979337B1D2A2A443"/>
    <w:rsid w:val="00D62EAF"/>
  </w:style>
  <w:style w:type="paragraph" w:customStyle="1" w:styleId="8CB112808B024390B05B2027D0D6A45D">
    <w:name w:val="8CB112808B024390B05B2027D0D6A45D"/>
    <w:rsid w:val="00D62EAF"/>
  </w:style>
  <w:style w:type="paragraph" w:customStyle="1" w:styleId="EDD2D2C9E3DB4AE19F07E48EF8DAD2AF">
    <w:name w:val="EDD2D2C9E3DB4AE19F07E48EF8DAD2AF"/>
    <w:rsid w:val="00D62EAF"/>
  </w:style>
  <w:style w:type="paragraph" w:customStyle="1" w:styleId="FADA424E1C344B83898AFEE14BFEB964">
    <w:name w:val="FADA424E1C344B83898AFEE14BFEB964"/>
    <w:rsid w:val="00D62EAF"/>
  </w:style>
  <w:style w:type="paragraph" w:customStyle="1" w:styleId="00BBDA49BD6747AD8260EFFB22D7199E">
    <w:name w:val="00BBDA49BD6747AD8260EFFB22D7199E"/>
    <w:rsid w:val="00D62EAF"/>
  </w:style>
  <w:style w:type="paragraph" w:customStyle="1" w:styleId="F780D539036A446DAC0FE61B9A0FB0D6">
    <w:name w:val="F780D539036A446DAC0FE61B9A0FB0D6"/>
    <w:rsid w:val="00D62EAF"/>
  </w:style>
  <w:style w:type="paragraph" w:customStyle="1" w:styleId="D73AC6B4FAFC4E728D042FC81BE99CF3">
    <w:name w:val="D73AC6B4FAFC4E728D042FC81BE99CF3"/>
    <w:rsid w:val="00D62EAF"/>
  </w:style>
  <w:style w:type="paragraph" w:customStyle="1" w:styleId="708C0C80DBF849479D912C59C51995F3">
    <w:name w:val="708C0C80DBF849479D912C59C51995F3"/>
    <w:rsid w:val="00D62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kalyan Kalisetti</cp:lastModifiedBy>
  <cp:revision>4</cp:revision>
  <cp:lastPrinted>2019-06-25T13:31:00Z</cp:lastPrinted>
  <dcterms:created xsi:type="dcterms:W3CDTF">2019-06-25T06:11:00Z</dcterms:created>
  <dcterms:modified xsi:type="dcterms:W3CDTF">2019-06-25T13:32:00Z</dcterms:modified>
</cp:coreProperties>
</file>